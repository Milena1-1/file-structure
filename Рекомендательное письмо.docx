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Введите ваще имя:"/>
        <w:tag w:val="Введите ваще имя:"/>
        <w:id w:val="662901147"/>
        <w:placeholder>
          <w:docPart w:val="6759EA10BADC47E794F7CB3A8E68BEA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Content>
        <w:p w:rsidR="0038461C" w:rsidRPr="00D35443" w:rsidRDefault="00D35443">
          <w:pPr>
            <w:pStyle w:val="a5"/>
          </w:pPr>
          <w:r>
            <w:rPr>
              <w:lang w:bidi="ru-RU"/>
            </w:rPr>
            <w:t>Ваше имя</w:t>
          </w:r>
        </w:p>
      </w:sdtContent>
    </w:sdt>
    <w:p w:rsidR="0038461C" w:rsidRDefault="000F65F6">
      <w:pPr>
        <w:pStyle w:val="a5"/>
      </w:pPr>
      <w:sdt>
        <w:sdtPr>
          <w:alias w:val="Введите название своей организации."/>
          <w:tag w:val="Введите название своей организации."/>
          <w:id w:val="372973529"/>
          <w:placeholder>
            <w:docPart w:val="77C9B7CA80EA4D71B50CAB6F551134C2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60BE1">
            <w:rPr>
              <w:lang w:bidi="ru-RU"/>
            </w:rPr>
            <w:t>Название вашей организации</w:t>
          </w:r>
        </w:sdtContent>
      </w:sdt>
    </w:p>
    <w:sdt>
      <w:sdtPr>
        <w:alias w:val="Введите свой почтовый адрес:"/>
        <w:tag w:val="Введите свой почтовый адрес:"/>
        <w:id w:val="117043116"/>
        <w:placeholder>
          <w:docPart w:val="D64387B1C6E641A7B4AC905ACAC452D3"/>
        </w:placeholder>
        <w:temporary/>
        <w:showingPlcHdr/>
      </w:sdtPr>
      <w:sdtContent>
        <w:p w:rsidR="0038461C" w:rsidRDefault="00260BE1">
          <w:pPr>
            <w:pStyle w:val="a5"/>
          </w:pPr>
          <w:r>
            <w:rPr>
              <w:lang w:bidi="ru-RU"/>
            </w:rPr>
            <w:t>Почтовый адрес</w:t>
          </w:r>
        </w:p>
      </w:sdtContent>
    </w:sdt>
    <w:sdt>
      <w:sdtPr>
        <w:alias w:val="Введите город, область или край, почтовый индекс:"/>
        <w:tag w:val="Введите город, область или край, почтовый индекс:"/>
        <w:id w:val="-238939467"/>
        <w:placeholder>
          <w:docPart w:val="971A8261ECA9492EB7611FD0797A2836"/>
        </w:placeholder>
        <w:temporary/>
        <w:showingPlcHdr/>
      </w:sdtPr>
      <w:sdtContent>
        <w:p w:rsidR="004243C9" w:rsidRPr="004243C9" w:rsidRDefault="004243C9">
          <w:pPr>
            <w:pStyle w:val="a5"/>
          </w:pPr>
          <w:r>
            <w:rPr>
              <w:lang w:bidi="ru-RU"/>
            </w:rPr>
            <w:t>Город, область или край, почтовый индекс</w:t>
          </w:r>
        </w:p>
      </w:sdtContent>
    </w:sdt>
    <w:p w:rsidR="0038461C" w:rsidRDefault="000F65F6">
      <w:pPr>
        <w:pStyle w:val="a6"/>
      </w:pPr>
      <w:sdt>
        <w:sdtPr>
          <w:alias w:val="Введите дата:"/>
          <w:tag w:val="Введите дата:"/>
          <w:id w:val="117043170"/>
          <w:placeholder>
            <w:docPart w:val="181C1111D97B42DDAAD201BC0BA380E0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60BE1">
            <w:rPr>
              <w:lang w:bidi="ru-RU"/>
            </w:rPr>
            <w:t>Дата</w:t>
          </w:r>
        </w:sdtContent>
      </w:sdt>
    </w:p>
    <w:sdt>
      <w:sdtPr>
        <w:alias w:val="Введите имя получателя:"/>
        <w:tag w:val="Введите имя получателя:"/>
        <w:id w:val="117043182"/>
        <w:placeholder>
          <w:docPart w:val="9911C8BC159A401FB37CEF016A3F379F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:rsidR="0038461C" w:rsidRDefault="00260BE1">
          <w:pPr>
            <w:pStyle w:val="a5"/>
          </w:pPr>
          <w:r>
            <w:rPr>
              <w:lang w:bidi="ru-RU"/>
            </w:rPr>
            <w:t>Имя получателя</w:t>
          </w:r>
        </w:p>
      </w:sdtContent>
    </w:sdt>
    <w:sdt>
      <w:sdtPr>
        <w:alias w:val="Введите должность получателя:"/>
        <w:tag w:val="Введите должность получателя:"/>
        <w:id w:val="117043201"/>
        <w:placeholder>
          <w:docPart w:val="D85FB6FDF9EE4D2D9FA669DF3025694C"/>
        </w:placeholder>
        <w:temporary/>
        <w:showingPlcHdr/>
      </w:sdtPr>
      <w:sdtContent>
        <w:p w:rsidR="0038461C" w:rsidRDefault="00260BE1">
          <w:pPr>
            <w:pStyle w:val="a5"/>
          </w:pPr>
          <w:r>
            <w:rPr>
              <w:lang w:bidi="ru-RU"/>
            </w:rPr>
            <w:t>Должность</w:t>
          </w:r>
        </w:p>
      </w:sdtContent>
    </w:sdt>
    <w:sdt>
      <w:sdtPr>
        <w:alias w:val="Введите название организации получателя:"/>
        <w:tag w:val="Введите название организации получателя:"/>
        <w:id w:val="117043228"/>
        <w:placeholder>
          <w:docPart w:val="C576C27F8B3143068F8861802A4B1BCC"/>
        </w:placeholder>
        <w:temporary/>
        <w:showingPlcHdr/>
      </w:sdtPr>
      <w:sdtContent>
        <w:p w:rsidR="0038461C" w:rsidRDefault="00260BE1">
          <w:pPr>
            <w:pStyle w:val="a5"/>
          </w:pPr>
          <w:r>
            <w:rPr>
              <w:lang w:bidi="ru-RU"/>
            </w:rPr>
            <w:t>Название организации</w:t>
          </w:r>
        </w:p>
      </w:sdtContent>
    </w:sdt>
    <w:sdt>
      <w:sdtPr>
        <w:alias w:val="Введите почтовый адрес получателя:"/>
        <w:tag w:val="Введите почтовый адрес получателя:"/>
        <w:id w:val="117043255"/>
        <w:placeholder>
          <w:docPart w:val="03E2D762326B46EE8BCF99230C3BA3DB"/>
        </w:placeholder>
        <w:temporary/>
        <w:showingPlcHdr/>
      </w:sdtPr>
      <w:sdtContent>
        <w:p w:rsidR="0038461C" w:rsidRDefault="00260BE1">
          <w:pPr>
            <w:pStyle w:val="a5"/>
          </w:pPr>
          <w:r>
            <w:rPr>
              <w:lang w:bidi="ru-RU"/>
            </w:rPr>
            <w:t>Почтовый адрес</w:t>
          </w:r>
        </w:p>
      </w:sdtContent>
    </w:sdt>
    <w:sdt>
      <w:sdtPr>
        <w:alias w:val="Введите город, область или край, почтовый индекс получателя:"/>
        <w:tag w:val="Введите город, область или край, почтовый индекс получателя:"/>
        <w:id w:val="-1238864039"/>
        <w:placeholder>
          <w:docPart w:val="E3FC83634EAF47CCACC7293D6ACEEFE9"/>
        </w:placeholder>
        <w:temporary/>
        <w:showingPlcHdr/>
      </w:sdtPr>
      <w:sdtContent>
        <w:p w:rsidR="004243C9" w:rsidRDefault="004243C9">
          <w:pPr>
            <w:pStyle w:val="a5"/>
          </w:pPr>
          <w:r>
            <w:rPr>
              <w:lang w:bidi="ru-RU"/>
            </w:rPr>
            <w:t>Город, область или край, почтовый индекс</w:t>
          </w:r>
        </w:p>
      </w:sdtContent>
    </w:sdt>
    <w:p w:rsidR="0038461C" w:rsidRDefault="00260BE1">
      <w:pPr>
        <w:pStyle w:val="a8"/>
      </w:pPr>
      <w:r>
        <w:rPr>
          <w:lang w:bidi="ru-RU"/>
        </w:rPr>
        <w:t xml:space="preserve">Здравствуйте, </w:t>
      </w:r>
      <w:sdt>
        <w:sdtPr>
          <w:alias w:val="Имя получателя:"/>
          <w:tag w:val="Имя получателя:"/>
          <w:id w:val="117043257"/>
          <w:placeholder>
            <w:docPart w:val="1C6B3E0A01A74883A16307F737C391AE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rPr>
              <w:lang w:bidi="ru-RU"/>
            </w:rPr>
            <w:t>Имя получателя</w:t>
          </w:r>
        </w:sdtContent>
      </w:sdt>
      <w:r>
        <w:rPr>
          <w:lang w:bidi="ru-RU"/>
        </w:rPr>
        <w:t>!</w:t>
      </w:r>
    </w:p>
    <w:p w:rsidR="0038461C" w:rsidRDefault="000F65F6">
      <w:sdt>
        <w:sdtPr>
          <w:alias w:val="Введите имя сотрудника:"/>
          <w:tag w:val="Введите имя сотрудника:"/>
          <w:id w:val="-741326464"/>
          <w:placeholder>
            <w:docPart w:val="7397E21DC0AD40A4AC56A89D8F3D708A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60BE1">
            <w:rPr>
              <w:lang w:bidi="ru-RU"/>
            </w:rPr>
            <w:t>Имя сотрудника</w:t>
          </w:r>
        </w:sdtContent>
      </w:sdt>
      <w:sdt>
        <w:sdtPr>
          <w:alias w:val="Введите текст письма:"/>
          <w:tag w:val="Введите текст письма:"/>
          <w:id w:val="452604392"/>
          <w:placeholder>
            <w:docPart w:val="C572DD06158D457BB317487A82E211B2"/>
          </w:placeholder>
          <w:temporary/>
          <w:showingPlcHdr/>
        </w:sdtPr>
        <w:sdtContent>
          <w:r w:rsidR="00BE49AE">
            <w:rPr>
              <w:lang w:bidi="ru-RU"/>
            </w:rPr>
            <w:t>работала в</w:t>
          </w:r>
        </w:sdtContent>
      </w:sdt>
      <w:sdt>
        <w:sdtPr>
          <w:alias w:val="Название вашей организации:"/>
          <w:tag w:val="Название вашей организации:"/>
          <w:id w:val="-1979451084"/>
          <w:placeholder>
            <w:docPart w:val="D99845FA01314C9FA84FE818FE114EDC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60BE1">
            <w:rPr>
              <w:lang w:bidi="ru-RU"/>
            </w:rPr>
            <w:t>Название вашей организации</w:t>
          </w:r>
        </w:sdtContent>
      </w:sdt>
      <w:sdt>
        <w:sdtPr>
          <w:alias w:val="Введите текст письма:"/>
          <w:tag w:val="Введите текст письма:"/>
          <w:id w:val="940880233"/>
          <w:placeholder>
            <w:docPart w:val="3D67A7FBFCDA469E9B503615D8F7C8C7"/>
          </w:placeholder>
          <w:temporary/>
          <w:showingPlcHdr/>
        </w:sdtPr>
        <w:sdtContent>
          <w:r w:rsidR="00BE49AE">
            <w:rPr>
              <w:lang w:bidi="ru-RU"/>
            </w:rPr>
            <w:t>на полной ставке в должности главного редактора. Более четырех лет она составляла и рассылала наш ежемесячный внутренний бюллетень. Ее недавнее увольнение стало следствием решения руководства</w:t>
          </w:r>
        </w:sdtContent>
      </w:sdt>
      <w:sdt>
        <w:sdtPr>
          <w:alias w:val="Название вашей организации:"/>
          <w:tag w:val="Название вашей организации:"/>
          <w:id w:val="-1226379417"/>
          <w:placeholder>
            <w:docPart w:val="562FAB699F0E491DA010E6E428F5C85D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60BE1">
            <w:rPr>
              <w:lang w:bidi="ru-RU"/>
            </w:rPr>
            <w:t>Название вашей организации</w:t>
          </w:r>
        </w:sdtContent>
      </w:sdt>
      <w:sdt>
        <w:sdtPr>
          <w:alias w:val="Введите текст письма:"/>
          <w:tag w:val="Введите текст письма:"/>
          <w:id w:val="1575163242"/>
          <w:placeholder>
            <w:docPart w:val="0A715DACE607432F9D865D96782EFE8D"/>
          </w:placeholder>
          <w:temporary/>
          <w:showingPlcHdr/>
        </w:sdtPr>
        <w:sdtContent>
          <w:r w:rsidR="00BE49AE">
            <w:rPr>
              <w:lang w:bidi="ru-RU"/>
            </w:rPr>
            <w:t>сократить штат из-за падения финансовых показателей в этом экономическом квартале. В прошлом месяце редакционный отдел в</w:t>
          </w:r>
        </w:sdtContent>
      </w:sdt>
      <w:sdt>
        <w:sdtPr>
          <w:alias w:val="Название вашей организации:"/>
          <w:tag w:val="Название вашей организации:"/>
          <w:id w:val="-1481917549"/>
          <w:placeholder>
            <w:docPart w:val="19498CABCCE8437DAE4B336BCC5B8E5C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60BE1">
            <w:rPr>
              <w:lang w:bidi="ru-RU"/>
            </w:rPr>
            <w:t>Название вашей организации</w:t>
          </w:r>
        </w:sdtContent>
      </w:sdt>
      <w:sdt>
        <w:sdtPr>
          <w:alias w:val="Введите текст письма:"/>
          <w:tag w:val="Введите текст письма:"/>
          <w:id w:val="621508079"/>
          <w:placeholder>
            <w:docPart w:val="D5325B40F0294F43BE4BF4AE7C1A9CAE"/>
          </w:placeholder>
          <w:temporary/>
          <w:showingPlcHdr/>
        </w:sdtPr>
        <w:sdtContent>
          <w:r w:rsidR="00BE49AE">
            <w:rPr>
              <w:lang w:bidi="ru-RU"/>
            </w:rPr>
            <w:t>был окончательно распущен.</w:t>
          </w:r>
        </w:sdtContent>
      </w:sdt>
    </w:p>
    <w:p w:rsidR="0038461C" w:rsidRDefault="000F65F6">
      <w:sdt>
        <w:sdtPr>
          <w:alias w:val="Имя сотрудника:"/>
          <w:tag w:val="Имя сотрудника:"/>
          <w:id w:val="260115480"/>
          <w:placeholder>
            <w:docPart w:val="5DFF7C84601F47C8954D527D32162BAE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60BE1">
            <w:rPr>
              <w:lang w:bidi="ru-RU"/>
            </w:rPr>
            <w:t>Имя сотрудника</w:t>
          </w:r>
        </w:sdtContent>
      </w:sdt>
      <w:sdt>
        <w:sdtPr>
          <w:alias w:val="Введите текст письма:"/>
          <w:tag w:val="Введите текст письма:"/>
          <w:id w:val="-275096638"/>
          <w:placeholder>
            <w:docPart w:val="061B2BF389624832B1B2CFB3FD59297E"/>
          </w:placeholder>
          <w:temporary/>
          <w:showingPlcHdr/>
        </w:sdtPr>
        <w:sdtContent>
          <w:r w:rsidR="00BE49AE">
            <w:rPr>
              <w:lang w:bidi="ru-RU"/>
            </w:rPr>
            <w:t>рассудительный и мотивированный человек. Она отлично справляется с управлением небольшим коллективом. Будучи старшим редактором,</w:t>
          </w:r>
        </w:sdtContent>
      </w:sdt>
      <w:sdt>
        <w:sdtPr>
          <w:alias w:val="Имя сотрудника:"/>
          <w:tag w:val="Имя сотрудника:"/>
          <w:id w:val="1376580656"/>
          <w:placeholder>
            <w:docPart w:val="BD2B66F74AD841E6B026AEA25C393DEC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60BE1">
            <w:rPr>
              <w:lang w:bidi="ru-RU"/>
            </w:rPr>
            <w:t>Имя сотрудника</w:t>
          </w:r>
        </w:sdtContent>
      </w:sdt>
      <w:sdt>
        <w:sdtPr>
          <w:alias w:val="Введите текст письма:"/>
          <w:tag w:val="Введите текст письма:"/>
          <w:id w:val="465238869"/>
          <w:placeholder>
            <w:docPart w:val="AB881FD119AB46CDB88BE98C9C5D0F53"/>
          </w:placeholder>
          <w:temporary/>
          <w:showingPlcHdr/>
        </w:sdtPr>
        <w:sdtContent>
          <w:r w:rsidR="00BE49AE">
            <w:rPr>
              <w:lang w:bidi="ru-RU"/>
            </w:rPr>
            <w:t>нанимала и вела штат из одного писателяи одного корректора. С помощью этой команды она каждый месяц составляла высококачественный бюллетень и никогда не срывала сроки рассылки.</w:t>
          </w:r>
        </w:sdtContent>
      </w:sdt>
    </w:p>
    <w:p w:rsidR="0038461C" w:rsidRDefault="000F65F6">
      <w:sdt>
        <w:sdtPr>
          <w:alias w:val="Введите текст письма:"/>
          <w:tag w:val="Введите текст письма:"/>
          <w:id w:val="1507560830"/>
          <w:placeholder>
            <w:docPart w:val="46A9A56F1C2C4E528276434D4A318363"/>
          </w:placeholder>
          <w:temporary/>
          <w:showingPlcHdr/>
        </w:sdtPr>
        <w:sdtContent>
          <w:r w:rsidR="00BE49AE">
            <w:rPr>
              <w:lang w:bidi="ru-RU"/>
            </w:rPr>
            <w:t>В обязанности</w:t>
          </w:r>
        </w:sdtContent>
      </w:sdt>
      <w:sdt>
        <w:sdtPr>
          <w:alias w:val="Имя сотрудника:"/>
          <w:tag w:val="Имя сотрудника:"/>
          <w:id w:val="1315530918"/>
          <w:placeholder>
            <w:docPart w:val="86301E397EE34AA48C570F61D36BFDBB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60BE1">
            <w:rPr>
              <w:lang w:bidi="ru-RU"/>
            </w:rPr>
            <w:t>Имя сотрудника</w:t>
          </w:r>
        </w:sdtContent>
      </w:sdt>
      <w:sdt>
        <w:sdtPr>
          <w:alias w:val="Введите текст письма:"/>
          <w:tag w:val="Введите текст письма:"/>
          <w:id w:val="2056504754"/>
          <w:placeholder>
            <w:docPart w:val="49D5D46E38794561A64C32F7B04344F9"/>
          </w:placeholder>
          <w:temporary/>
          <w:showingPlcHdr/>
        </w:sdtPr>
        <w:sdtContent>
          <w:r w:rsidR="00BE49AE">
            <w:rPr>
              <w:lang w:bidi="ru-RU"/>
            </w:rPr>
            <w:t>входил опрос других игроков рынка в нашей сфере и подготовка отчетов о новых технологиях и направлениях развития. Коллеги часто говорили мне, что она интересна в общении и писала заслуживающие доверия статьи, которые точно отражали сказанное ими. Я считаю, что развитие отношений с отраслевыми конкурентами входит в задачи всех сотрудников</w:t>
          </w:r>
        </w:sdtContent>
      </w:sdt>
      <w:sdt>
        <w:sdtPr>
          <w:alias w:val="Название вашей организации:"/>
          <w:tag w:val="Название вашей организации:"/>
          <w:id w:val="1446956828"/>
          <w:placeholder>
            <w:docPart w:val="084D07E542CF4723BBE512B2CC7E9668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60BE1">
            <w:rPr>
              <w:lang w:bidi="ru-RU"/>
            </w:rPr>
            <w:t>Название вашей организации</w:t>
          </w:r>
        </w:sdtContent>
      </w:sdt>
      <w:r w:rsidR="00BE49AE">
        <w:rPr>
          <w:lang w:bidi="ru-RU"/>
        </w:rPr>
        <w:t xml:space="preserve">, </w:t>
      </w:r>
      <w:sdt>
        <w:sdtPr>
          <w:alias w:val="Введите текст письма:"/>
          <w:tag w:val="Введите текст письма:"/>
          <w:id w:val="135377113"/>
          <w:placeholder>
            <w:docPart w:val="81CEC6A0DC24494CB40AACC6A51FA212"/>
          </w:placeholder>
          <w:temporary/>
          <w:showingPlcHdr/>
        </w:sdtPr>
        <w:sdtContent>
          <w:r w:rsidR="00BE49AE">
            <w:rPr>
              <w:lang w:bidi="ru-RU"/>
            </w:rPr>
            <w:t>а активную вовлеченность</w:t>
          </w:r>
        </w:sdtContent>
      </w:sdt>
      <w:sdt>
        <w:sdtPr>
          <w:alias w:val="Имя сотрудника:"/>
          <w:tag w:val="Имя сотрудника:"/>
          <w:id w:val="-109816508"/>
          <w:placeholder>
            <w:docPart w:val="99CB070286DC4EEDAED3BDC71495D653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60BE1">
            <w:rPr>
              <w:lang w:bidi="ru-RU"/>
            </w:rPr>
            <w:t>Имя сотрудника</w:t>
          </w:r>
        </w:sdtContent>
      </w:sdt>
      <w:sdt>
        <w:sdtPr>
          <w:alias w:val="Введите текст письма:"/>
          <w:tag w:val="Введите текст письма:"/>
          <w:id w:val="-441835964"/>
          <w:placeholder>
            <w:docPart w:val="3DA7DE665C634A7E96ABA193A98E3E7E"/>
          </w:placeholder>
          <w:temporary/>
          <w:showingPlcHdr/>
        </w:sdtPr>
        <w:sdtContent>
          <w:r w:rsidR="00BE49AE">
            <w:rPr>
              <w:lang w:bidi="ru-RU"/>
            </w:rPr>
            <w:t>в этот процесс можно считать примером для подражания.</w:t>
          </w:r>
        </w:sdtContent>
      </w:sdt>
    </w:p>
    <w:p w:rsidR="0038461C" w:rsidRDefault="000F65F6">
      <w:sdt>
        <w:sdtPr>
          <w:alias w:val="Введите текст письма:"/>
          <w:tag w:val="Введите текст письма:"/>
          <w:id w:val="1796948851"/>
          <w:placeholder>
            <w:docPart w:val="BDAE2A45BA5A48E5A1E3295B7166B5A9"/>
          </w:placeholder>
          <w:temporary/>
          <w:showingPlcHdr/>
        </w:sdtPr>
        <w:sdtContent>
          <w:r w:rsidR="00BE49AE">
            <w:rPr>
              <w:lang w:bidi="ru-RU"/>
            </w:rPr>
            <w:t>Если потребуется дополнительная информация о</w:t>
          </w:r>
        </w:sdtContent>
      </w:sdt>
      <w:sdt>
        <w:sdtPr>
          <w:alias w:val="Имя сотрудника:"/>
          <w:tag w:val="Имя сотрудника:"/>
          <w:id w:val="1490285918"/>
          <w:placeholder>
            <w:docPart w:val="70408A60559145AAA198621DB5D1C24C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60BE1">
            <w:rPr>
              <w:lang w:bidi="ru-RU"/>
            </w:rPr>
            <w:t>Имя сотрудника</w:t>
          </w:r>
        </w:sdtContent>
      </w:sdt>
      <w:r w:rsidR="00BE49AE">
        <w:rPr>
          <w:lang w:bidi="ru-RU"/>
        </w:rPr>
        <w:t xml:space="preserve">, </w:t>
      </w:r>
      <w:sdt>
        <w:sdtPr>
          <w:alias w:val="Введите текст письма:"/>
          <w:tag w:val="Введите текст письма:"/>
          <w:id w:val="2136981239"/>
          <w:placeholder>
            <w:docPart w:val="DE58D39BB41F4236B5C29AC2E29691E2"/>
          </w:placeholder>
          <w:temporary/>
          <w:showingPlcHdr/>
        </w:sdtPr>
        <w:sdtContent>
          <w:r w:rsidR="00BE49AE">
            <w:rPr>
              <w:lang w:bidi="ru-RU"/>
            </w:rPr>
            <w:t>позвоните мне по номеру</w:t>
          </w:r>
        </w:sdtContent>
      </w:sdt>
      <w:sdt>
        <w:sdtPr>
          <w:alias w:val="Введите номер телефона:"/>
          <w:tag w:val="Введите номер телефона:"/>
          <w:id w:val="-1881165058"/>
          <w:placeholder>
            <w:docPart w:val="5A4402AF65CD4B3D99FA5F70FBFA0A9F"/>
          </w:placeholder>
          <w:temporary/>
          <w:showingPlcHdr/>
        </w:sdtPr>
        <w:sdtContent>
          <w:r w:rsidR="00260BE1">
            <w:rPr>
              <w:lang w:bidi="ru-RU"/>
            </w:rPr>
            <w:t>Номер телефона</w:t>
          </w:r>
        </w:sdtContent>
      </w:sdt>
      <w:r w:rsidR="00BE49AE">
        <w:rPr>
          <w:lang w:bidi="ru-RU"/>
        </w:rPr>
        <w:t>.</w:t>
      </w:r>
    </w:p>
    <w:p w:rsidR="0038461C" w:rsidRDefault="000F65F6">
      <w:pPr>
        <w:pStyle w:val="a9"/>
      </w:pPr>
      <w:sdt>
        <w:sdtPr>
          <w:alias w:val="С уважением:"/>
          <w:tag w:val="С уважением:"/>
          <w:id w:val="-1774322255"/>
          <w:placeholder>
            <w:docPart w:val="EF767C5D9D4248A08CDF551284B6B16D"/>
          </w:placeholder>
          <w:temporary/>
          <w:showingPlcHdr/>
        </w:sdtPr>
        <w:sdtContent>
          <w:r w:rsidR="00BE49AE">
            <w:rPr>
              <w:lang w:bidi="ru-RU"/>
            </w:rPr>
            <w:t>С уважением</w:t>
          </w:r>
        </w:sdtContent>
      </w:sdt>
      <w:r w:rsidR="00260BE1">
        <w:rPr>
          <w:lang w:bidi="ru-RU"/>
        </w:rPr>
        <w:t>,</w:t>
      </w:r>
    </w:p>
    <w:sdt>
      <w:sdtPr>
        <w:alias w:val="Ваше имя:"/>
        <w:tag w:val="Ваше имя:"/>
        <w:id w:val="-540511450"/>
        <w:placeholder>
          <w:docPart w:val="99E1BEA334FB4ED1B8EFE70DEBADAA4F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Content>
        <w:p w:rsidR="00D35443" w:rsidRPr="00D35443" w:rsidRDefault="00D35443" w:rsidP="00D35443">
          <w:pPr>
            <w:pStyle w:val="aa"/>
          </w:pPr>
          <w:r w:rsidRPr="00D35443">
            <w:rPr>
              <w:lang w:bidi="ru-RU"/>
            </w:rPr>
            <w:t>Ваше имя</w:t>
          </w:r>
        </w:p>
      </w:sdtContent>
    </w:sdt>
    <w:sdt>
      <w:sdtPr>
        <w:alias w:val="Введите свою должность:"/>
        <w:tag w:val="Введите свою должность:"/>
        <w:id w:val="117043259"/>
        <w:placeholder>
          <w:docPart w:val="6FFDF3C7F94645C4BCCE570A726E8FCD"/>
        </w:placeholder>
        <w:temporary/>
        <w:showingPlcHdr/>
      </w:sdtPr>
      <w:sdtContent>
        <w:p w:rsidR="00DE284C" w:rsidRPr="00DE284C" w:rsidRDefault="00260BE1" w:rsidP="00DE284C">
          <w:pPr>
            <w:pStyle w:val="aa"/>
          </w:pPr>
          <w:r>
            <w:rPr>
              <w:lang w:bidi="ru-RU"/>
            </w:rPr>
            <w:t>Должность</w:t>
          </w:r>
        </w:p>
      </w:sdtContent>
    </w:sdt>
    <w:sectPr w:rsidR="00DE284C" w:rsidRPr="00DE284C" w:rsidSect="00DA5B70">
      <w:headerReference w:type="default" r:id="rId7"/>
      <w:pgSz w:w="11906" w:h="16838" w:code="9"/>
      <w:pgMar w:top="216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EDA" w:rsidRDefault="00220EDA">
      <w:r>
        <w:separator/>
      </w:r>
    </w:p>
  </w:endnote>
  <w:endnote w:type="continuationSeparator" w:id="1">
    <w:p w:rsidR="00220EDA" w:rsidRDefault="00220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EDA" w:rsidRDefault="00220EDA">
      <w:r>
        <w:separator/>
      </w:r>
    </w:p>
  </w:footnote>
  <w:footnote w:type="continuationSeparator" w:id="1">
    <w:p w:rsidR="00220EDA" w:rsidRDefault="00220E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Имя получателя:"/>
      <w:tag w:val="Имя получателя:"/>
      <w:id w:val="117043316"/>
      <w:placeholder>
        <w:docPart w:val="C576C27F8B3143068F8861802A4B1BCC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Content>
      <w:p w:rsidR="0038461C" w:rsidRDefault="00715AC9">
        <w:pPr>
          <w:pStyle w:val="ac"/>
        </w:pPr>
        <w:r>
          <w:rPr>
            <w:lang w:bidi="ru-RU"/>
          </w:rPr>
          <w:t>Имя получателя</w:t>
        </w:r>
      </w:p>
    </w:sdtContent>
  </w:sdt>
  <w:p w:rsidR="0038461C" w:rsidRDefault="000F65F6">
    <w:pPr>
      <w:pStyle w:val="ac"/>
    </w:pPr>
    <w:sdt>
      <w:sdtPr>
        <w:alias w:val="Дата:"/>
        <w:tag w:val="Дата:"/>
        <w:id w:val="117043317"/>
        <w:placeholder>
          <w:docPart w:val="03E2D762326B46EE8BCF99230C3BA3DB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260BE1">
          <w:rPr>
            <w:lang w:bidi="ru-RU"/>
          </w:rPr>
          <w:t>Дата</w:t>
        </w:r>
      </w:sdtContent>
    </w:sdt>
  </w:p>
  <w:p w:rsidR="0038461C" w:rsidRDefault="00260BE1">
    <w:pPr>
      <w:pStyle w:val="ac"/>
    </w:pPr>
    <w:r>
      <w:rPr>
        <w:lang w:bidi="ru-RU"/>
      </w:rPr>
      <w:t xml:space="preserve">Стр. </w:t>
    </w:r>
    <w:r w:rsidR="000F65F6">
      <w:rPr>
        <w:lang w:bidi="ru-RU"/>
      </w:rPr>
      <w:fldChar w:fldCharType="begin"/>
    </w:r>
    <w:r>
      <w:rPr>
        <w:lang w:bidi="ru-RU"/>
      </w:rPr>
      <w:instrText>PAGE</w:instrText>
    </w:r>
    <w:r w:rsidR="000F65F6">
      <w:rPr>
        <w:lang w:bidi="ru-RU"/>
      </w:rPr>
      <w:fldChar w:fldCharType="separate"/>
    </w:r>
    <w:r w:rsidR="00715AC9">
      <w:rPr>
        <w:noProof/>
        <w:lang w:bidi="ru-RU"/>
      </w:rPr>
      <w:t>2</w:t>
    </w:r>
    <w:r w:rsidR="000F65F6">
      <w:rPr>
        <w:lang w:bidi="ru-RU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080C3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5274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BE1C5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3AAE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C809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6E2D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AC235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247B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6E3B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6CEDE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B40147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824"/>
  <w:defaultTabStop w:val="72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E3F43"/>
    <w:rsid w:val="000519A2"/>
    <w:rsid w:val="00061193"/>
    <w:rsid w:val="000D00A1"/>
    <w:rsid w:val="000F65F6"/>
    <w:rsid w:val="001477B0"/>
    <w:rsid w:val="001950CD"/>
    <w:rsid w:val="00220EDA"/>
    <w:rsid w:val="00260BE1"/>
    <w:rsid w:val="002A2172"/>
    <w:rsid w:val="0033368B"/>
    <w:rsid w:val="0038461C"/>
    <w:rsid w:val="003900DC"/>
    <w:rsid w:val="003D5FEC"/>
    <w:rsid w:val="004243C9"/>
    <w:rsid w:val="004B7DA6"/>
    <w:rsid w:val="00535573"/>
    <w:rsid w:val="00657D88"/>
    <w:rsid w:val="006E3F43"/>
    <w:rsid w:val="00702D43"/>
    <w:rsid w:val="00715AC9"/>
    <w:rsid w:val="007825E7"/>
    <w:rsid w:val="00815F8F"/>
    <w:rsid w:val="008D7A87"/>
    <w:rsid w:val="00BC7118"/>
    <w:rsid w:val="00BE49AE"/>
    <w:rsid w:val="00C350AB"/>
    <w:rsid w:val="00D04B72"/>
    <w:rsid w:val="00D35443"/>
    <w:rsid w:val="00DA5B70"/>
    <w:rsid w:val="00DB5159"/>
    <w:rsid w:val="00DE284C"/>
    <w:rsid w:val="00E20FBA"/>
    <w:rsid w:val="00E53000"/>
    <w:rsid w:val="00E630B1"/>
    <w:rsid w:val="00E66F2E"/>
    <w:rsid w:val="00F22A7A"/>
    <w:rsid w:val="00F96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4"/>
        <w:szCs w:val="24"/>
        <w:lang w:val="ru-RU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List Number" w:uiPriority="4"/>
    <w:lsdException w:name="List 4" w:uiPriority="4"/>
    <w:lsdException w:name="List 5" w:uiPriority="4"/>
    <w:lsdException w:name="Title" w:uiPriority="4"/>
    <w:lsdException w:name="Closing" w:qFormat="1"/>
    <w:lsdException w:name="Signature" w:qFormat="1"/>
    <w:lsdException w:name="Subtitle" w:uiPriority="4"/>
    <w:lsdException w:name="Salutation" w:semiHidden="0" w:unhideWhenUsed="0" w:qFormat="1"/>
    <w:lsdException w:name="Date" w:semiHidden="0" w:unhideWhenUsed="0" w:qFormat="1"/>
    <w:lsdException w:name="Body Text First Indent" w:uiPriority="4"/>
    <w:lsdException w:name="Strong" w:uiPriority="4"/>
    <w:lsdException w:name="Emphasis" w:uiPriority="4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284C"/>
  </w:style>
  <w:style w:type="paragraph" w:styleId="1">
    <w:name w:val="heading 1"/>
    <w:basedOn w:val="a1"/>
    <w:next w:val="a1"/>
    <w:uiPriority w:val="9"/>
    <w:qFormat/>
    <w:rsid w:val="00D35443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D3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6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63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63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3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63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63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63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нтактные данные"/>
    <w:basedOn w:val="a1"/>
    <w:uiPriority w:val="1"/>
    <w:qFormat/>
    <w:rsid w:val="000F65F6"/>
    <w:pPr>
      <w:spacing w:after="0"/>
    </w:pPr>
  </w:style>
  <w:style w:type="paragraph" w:styleId="a6">
    <w:name w:val="Date"/>
    <w:basedOn w:val="a1"/>
    <w:next w:val="a5"/>
    <w:uiPriority w:val="4"/>
    <w:qFormat/>
    <w:rsid w:val="000F65F6"/>
    <w:pPr>
      <w:spacing w:after="480"/>
    </w:pPr>
  </w:style>
  <w:style w:type="character" w:styleId="a7">
    <w:name w:val="Placeholder Text"/>
    <w:basedOn w:val="a2"/>
    <w:uiPriority w:val="99"/>
    <w:semiHidden/>
    <w:rsid w:val="00061193"/>
    <w:rPr>
      <w:color w:val="595959" w:themeColor="text1" w:themeTint="A6"/>
    </w:rPr>
  </w:style>
  <w:style w:type="paragraph" w:styleId="a8">
    <w:name w:val="Salutation"/>
    <w:basedOn w:val="a1"/>
    <w:next w:val="a1"/>
    <w:uiPriority w:val="4"/>
    <w:qFormat/>
    <w:rsid w:val="000F65F6"/>
    <w:pPr>
      <w:spacing w:before="480"/>
    </w:pPr>
  </w:style>
  <w:style w:type="paragraph" w:styleId="a9">
    <w:name w:val="Closing"/>
    <w:basedOn w:val="a1"/>
    <w:next w:val="aa"/>
    <w:uiPriority w:val="5"/>
    <w:qFormat/>
    <w:rsid w:val="000F65F6"/>
    <w:pPr>
      <w:spacing w:after="960"/>
    </w:pPr>
  </w:style>
  <w:style w:type="paragraph" w:styleId="aa">
    <w:name w:val="Signature"/>
    <w:basedOn w:val="a1"/>
    <w:uiPriority w:val="6"/>
    <w:qFormat/>
    <w:rsid w:val="000F65F6"/>
    <w:pPr>
      <w:spacing w:after="0"/>
    </w:pPr>
  </w:style>
  <w:style w:type="paragraph" w:styleId="ab">
    <w:name w:val="Balloon Text"/>
    <w:basedOn w:val="a1"/>
    <w:uiPriority w:val="19"/>
    <w:semiHidden/>
    <w:rsid w:val="000F65F6"/>
    <w:rPr>
      <w:rFonts w:ascii="Tahoma" w:hAnsi="Tahoma" w:cs="Tahoma"/>
      <w:sz w:val="22"/>
      <w:szCs w:val="16"/>
    </w:rPr>
  </w:style>
  <w:style w:type="paragraph" w:styleId="ac">
    <w:name w:val="header"/>
    <w:basedOn w:val="a1"/>
    <w:uiPriority w:val="99"/>
    <w:rsid w:val="00DE284C"/>
    <w:pPr>
      <w:spacing w:after="0"/>
    </w:pPr>
  </w:style>
  <w:style w:type="paragraph" w:styleId="ad">
    <w:name w:val="footer"/>
    <w:basedOn w:val="a1"/>
    <w:link w:val="ae"/>
    <w:uiPriority w:val="99"/>
    <w:unhideWhenUsed/>
    <w:rsid w:val="00DE284C"/>
    <w:pPr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DE284C"/>
  </w:style>
  <w:style w:type="paragraph" w:styleId="af">
    <w:name w:val="Bibliography"/>
    <w:basedOn w:val="a1"/>
    <w:next w:val="a1"/>
    <w:uiPriority w:val="37"/>
    <w:semiHidden/>
    <w:unhideWhenUsed/>
    <w:rsid w:val="00E630B1"/>
  </w:style>
  <w:style w:type="character" w:customStyle="1" w:styleId="22">
    <w:name w:val="Заголовок 2 Знак"/>
    <w:basedOn w:val="a2"/>
    <w:link w:val="21"/>
    <w:uiPriority w:val="9"/>
    <w:semiHidden/>
    <w:rsid w:val="00D354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0">
    <w:name w:val="Block Text"/>
    <w:basedOn w:val="a1"/>
    <w:uiPriority w:val="19"/>
    <w:semiHidden/>
    <w:unhideWhenUsed/>
    <w:rsid w:val="000519A2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19"/>
    <w:semiHidden/>
    <w:unhideWhenUsed/>
    <w:rsid w:val="00E630B1"/>
    <w:pPr>
      <w:spacing w:after="120"/>
    </w:pPr>
  </w:style>
  <w:style w:type="character" w:customStyle="1" w:styleId="af2">
    <w:name w:val="Основной текст Знак"/>
    <w:basedOn w:val="a2"/>
    <w:link w:val="af1"/>
    <w:uiPriority w:val="19"/>
    <w:semiHidden/>
    <w:rsid w:val="00DE284C"/>
  </w:style>
  <w:style w:type="paragraph" w:styleId="23">
    <w:name w:val="Body Text 2"/>
    <w:basedOn w:val="a1"/>
    <w:link w:val="24"/>
    <w:uiPriority w:val="19"/>
    <w:semiHidden/>
    <w:unhideWhenUsed/>
    <w:rsid w:val="00E630B1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19"/>
    <w:semiHidden/>
    <w:rsid w:val="00DE284C"/>
  </w:style>
  <w:style w:type="paragraph" w:styleId="33">
    <w:name w:val="Body Text 3"/>
    <w:basedOn w:val="a1"/>
    <w:link w:val="34"/>
    <w:uiPriority w:val="19"/>
    <w:semiHidden/>
    <w:unhideWhenUsed/>
    <w:rsid w:val="00E630B1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19"/>
    <w:semiHidden/>
    <w:rsid w:val="00DE284C"/>
    <w:rPr>
      <w:sz w:val="22"/>
      <w:szCs w:val="16"/>
    </w:rPr>
  </w:style>
  <w:style w:type="paragraph" w:styleId="af3">
    <w:name w:val="Body Text First Indent"/>
    <w:basedOn w:val="af1"/>
    <w:link w:val="af4"/>
    <w:uiPriority w:val="4"/>
    <w:semiHidden/>
    <w:unhideWhenUsed/>
    <w:rsid w:val="00E630B1"/>
    <w:pPr>
      <w:spacing w:after="200"/>
      <w:ind w:firstLine="360"/>
    </w:pPr>
  </w:style>
  <w:style w:type="character" w:customStyle="1" w:styleId="af4">
    <w:name w:val="Красная строка Знак"/>
    <w:basedOn w:val="af2"/>
    <w:link w:val="af3"/>
    <w:uiPriority w:val="4"/>
    <w:semiHidden/>
    <w:rsid w:val="00E630B1"/>
  </w:style>
  <w:style w:type="paragraph" w:styleId="af5">
    <w:name w:val="Body Text Indent"/>
    <w:basedOn w:val="a1"/>
    <w:link w:val="af6"/>
    <w:uiPriority w:val="19"/>
    <w:semiHidden/>
    <w:unhideWhenUsed/>
    <w:rsid w:val="00E630B1"/>
    <w:pPr>
      <w:spacing w:after="120"/>
      <w:ind w:left="360"/>
    </w:pPr>
  </w:style>
  <w:style w:type="character" w:customStyle="1" w:styleId="af6">
    <w:name w:val="Основной текст с отступом Знак"/>
    <w:basedOn w:val="a2"/>
    <w:link w:val="af5"/>
    <w:uiPriority w:val="19"/>
    <w:semiHidden/>
    <w:rsid w:val="00DE284C"/>
  </w:style>
  <w:style w:type="paragraph" w:styleId="25">
    <w:name w:val="Body Text First Indent 2"/>
    <w:basedOn w:val="af5"/>
    <w:link w:val="26"/>
    <w:uiPriority w:val="19"/>
    <w:semiHidden/>
    <w:unhideWhenUsed/>
    <w:rsid w:val="00E630B1"/>
    <w:pPr>
      <w:spacing w:after="200"/>
      <w:ind w:firstLine="360"/>
    </w:pPr>
  </w:style>
  <w:style w:type="character" w:customStyle="1" w:styleId="26">
    <w:name w:val="Красная строка 2 Знак"/>
    <w:basedOn w:val="af6"/>
    <w:link w:val="25"/>
    <w:uiPriority w:val="19"/>
    <w:semiHidden/>
    <w:rsid w:val="00DE284C"/>
  </w:style>
  <w:style w:type="paragraph" w:styleId="27">
    <w:name w:val="Body Text Indent 2"/>
    <w:basedOn w:val="a1"/>
    <w:link w:val="28"/>
    <w:uiPriority w:val="19"/>
    <w:semiHidden/>
    <w:unhideWhenUsed/>
    <w:rsid w:val="00E630B1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19"/>
    <w:semiHidden/>
    <w:rsid w:val="00DE284C"/>
  </w:style>
  <w:style w:type="paragraph" w:styleId="35">
    <w:name w:val="Body Text Indent 3"/>
    <w:basedOn w:val="a1"/>
    <w:link w:val="36"/>
    <w:uiPriority w:val="19"/>
    <w:semiHidden/>
    <w:unhideWhenUsed/>
    <w:rsid w:val="00E630B1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19"/>
    <w:semiHidden/>
    <w:rsid w:val="00DE284C"/>
    <w:rPr>
      <w:sz w:val="22"/>
      <w:szCs w:val="16"/>
    </w:rPr>
  </w:style>
  <w:style w:type="character" w:styleId="af7">
    <w:name w:val="Book Title"/>
    <w:basedOn w:val="a2"/>
    <w:uiPriority w:val="33"/>
    <w:semiHidden/>
    <w:unhideWhenUsed/>
    <w:rsid w:val="007825E7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19"/>
    <w:semiHidden/>
    <w:unhideWhenUsed/>
    <w:qFormat/>
    <w:rsid w:val="00E630B1"/>
    <w:pPr>
      <w:spacing w:line="240" w:lineRule="auto"/>
    </w:pPr>
    <w:rPr>
      <w:i/>
      <w:iCs/>
      <w:color w:val="1F497D" w:themeColor="text2"/>
      <w:sz w:val="22"/>
      <w:szCs w:val="18"/>
    </w:rPr>
  </w:style>
  <w:style w:type="table" w:styleId="af9">
    <w:name w:val="Colorful Grid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19"/>
    <w:semiHidden/>
    <w:unhideWhenUsed/>
    <w:rsid w:val="00E630B1"/>
    <w:rPr>
      <w:sz w:val="22"/>
      <w:szCs w:val="16"/>
    </w:rPr>
  </w:style>
  <w:style w:type="paragraph" w:styleId="afd">
    <w:name w:val="annotation text"/>
    <w:basedOn w:val="a1"/>
    <w:link w:val="afe"/>
    <w:uiPriority w:val="19"/>
    <w:semiHidden/>
    <w:unhideWhenUsed/>
    <w:rsid w:val="00E630B1"/>
    <w:pPr>
      <w:spacing w:line="240" w:lineRule="auto"/>
    </w:pPr>
    <w:rPr>
      <w:sz w:val="22"/>
      <w:szCs w:val="20"/>
    </w:rPr>
  </w:style>
  <w:style w:type="character" w:customStyle="1" w:styleId="afe">
    <w:name w:val="Текст примечания Знак"/>
    <w:basedOn w:val="a2"/>
    <w:link w:val="afd"/>
    <w:uiPriority w:val="19"/>
    <w:semiHidden/>
    <w:rsid w:val="00DE284C"/>
    <w:rPr>
      <w:sz w:val="22"/>
      <w:szCs w:val="20"/>
    </w:rPr>
  </w:style>
  <w:style w:type="paragraph" w:styleId="aff">
    <w:name w:val="annotation subject"/>
    <w:basedOn w:val="afd"/>
    <w:next w:val="afd"/>
    <w:link w:val="aff0"/>
    <w:uiPriority w:val="19"/>
    <w:semiHidden/>
    <w:unhideWhenUsed/>
    <w:rsid w:val="00E630B1"/>
    <w:rPr>
      <w:b/>
      <w:bCs/>
    </w:rPr>
  </w:style>
  <w:style w:type="character" w:customStyle="1" w:styleId="aff0">
    <w:name w:val="Тема примечания Знак"/>
    <w:basedOn w:val="afe"/>
    <w:link w:val="aff"/>
    <w:uiPriority w:val="19"/>
    <w:semiHidden/>
    <w:rsid w:val="00DE284C"/>
    <w:rPr>
      <w:b/>
      <w:bCs/>
      <w:sz w:val="22"/>
      <w:szCs w:val="20"/>
    </w:rPr>
  </w:style>
  <w:style w:type="table" w:styleId="aff1">
    <w:name w:val="Dark List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2">
    <w:name w:val="Document Map"/>
    <w:basedOn w:val="a1"/>
    <w:link w:val="aff3"/>
    <w:uiPriority w:val="19"/>
    <w:semiHidden/>
    <w:unhideWhenUsed/>
    <w:rsid w:val="00E630B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Схема документа Знак"/>
    <w:basedOn w:val="a2"/>
    <w:link w:val="aff2"/>
    <w:uiPriority w:val="19"/>
    <w:semiHidden/>
    <w:rsid w:val="00DE284C"/>
    <w:rPr>
      <w:rFonts w:ascii="Segoe UI" w:hAnsi="Segoe UI" w:cs="Segoe UI"/>
      <w:sz w:val="22"/>
      <w:szCs w:val="16"/>
    </w:rPr>
  </w:style>
  <w:style w:type="paragraph" w:styleId="aff4">
    <w:name w:val="E-mail Signature"/>
    <w:basedOn w:val="a1"/>
    <w:link w:val="aff5"/>
    <w:uiPriority w:val="19"/>
    <w:semiHidden/>
    <w:unhideWhenUsed/>
    <w:rsid w:val="00E630B1"/>
    <w:pPr>
      <w:spacing w:after="0" w:line="240" w:lineRule="auto"/>
    </w:pPr>
  </w:style>
  <w:style w:type="character" w:customStyle="1" w:styleId="aff5">
    <w:name w:val="Электронная подпись Знак"/>
    <w:basedOn w:val="a2"/>
    <w:link w:val="aff4"/>
    <w:uiPriority w:val="19"/>
    <w:semiHidden/>
    <w:rsid w:val="00DE284C"/>
  </w:style>
  <w:style w:type="character" w:styleId="aff6">
    <w:name w:val="Emphasis"/>
    <w:basedOn w:val="a2"/>
    <w:uiPriority w:val="4"/>
    <w:semiHidden/>
    <w:unhideWhenUsed/>
    <w:rsid w:val="00E630B1"/>
    <w:rPr>
      <w:i/>
      <w:iCs/>
    </w:rPr>
  </w:style>
  <w:style w:type="character" w:styleId="aff7">
    <w:name w:val="endnote reference"/>
    <w:basedOn w:val="a2"/>
    <w:uiPriority w:val="19"/>
    <w:semiHidden/>
    <w:unhideWhenUsed/>
    <w:rsid w:val="00E630B1"/>
    <w:rPr>
      <w:vertAlign w:val="superscript"/>
    </w:rPr>
  </w:style>
  <w:style w:type="paragraph" w:styleId="aff8">
    <w:name w:val="endnote text"/>
    <w:basedOn w:val="a1"/>
    <w:link w:val="aff9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aff9">
    <w:name w:val="Текст концевой сноски Знак"/>
    <w:basedOn w:val="a2"/>
    <w:link w:val="aff8"/>
    <w:uiPriority w:val="19"/>
    <w:semiHidden/>
    <w:rsid w:val="00DE284C"/>
    <w:rPr>
      <w:sz w:val="22"/>
      <w:szCs w:val="20"/>
    </w:rPr>
  </w:style>
  <w:style w:type="paragraph" w:styleId="affa">
    <w:name w:val="envelope address"/>
    <w:basedOn w:val="a1"/>
    <w:uiPriority w:val="19"/>
    <w:semiHidden/>
    <w:unhideWhenUsed/>
    <w:rsid w:val="00E630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19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b">
    <w:name w:val="FollowedHyperlink"/>
    <w:basedOn w:val="a2"/>
    <w:uiPriority w:val="19"/>
    <w:semiHidden/>
    <w:unhideWhenUsed/>
    <w:rsid w:val="00E630B1"/>
    <w:rPr>
      <w:color w:val="800080" w:themeColor="followedHyperlink"/>
      <w:u w:val="single"/>
    </w:rPr>
  </w:style>
  <w:style w:type="character" w:styleId="affc">
    <w:name w:val="footnote reference"/>
    <w:basedOn w:val="a2"/>
    <w:uiPriority w:val="19"/>
    <w:semiHidden/>
    <w:unhideWhenUsed/>
    <w:rsid w:val="00E630B1"/>
    <w:rPr>
      <w:vertAlign w:val="superscript"/>
    </w:rPr>
  </w:style>
  <w:style w:type="paragraph" w:styleId="affd">
    <w:name w:val="footnote text"/>
    <w:basedOn w:val="a1"/>
    <w:link w:val="affe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affe">
    <w:name w:val="Текст сноски Знак"/>
    <w:basedOn w:val="a2"/>
    <w:link w:val="affd"/>
    <w:uiPriority w:val="19"/>
    <w:semiHidden/>
    <w:rsid w:val="00DE284C"/>
    <w:rPr>
      <w:sz w:val="22"/>
      <w:szCs w:val="20"/>
    </w:rPr>
  </w:style>
  <w:style w:type="table" w:customStyle="1" w:styleId="GridTable1Light">
    <w:name w:val="Grid Table 1 Light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2">
    <w:name w:val="Заголовок 4 Знак"/>
    <w:basedOn w:val="a2"/>
    <w:link w:val="41"/>
    <w:uiPriority w:val="9"/>
    <w:semiHidden/>
    <w:rsid w:val="00E630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E630B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E63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E630B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630B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19"/>
    <w:semiHidden/>
    <w:unhideWhenUsed/>
    <w:rsid w:val="00E630B1"/>
  </w:style>
  <w:style w:type="paragraph" w:styleId="HTML0">
    <w:name w:val="HTML Address"/>
    <w:basedOn w:val="a1"/>
    <w:link w:val="HTML1"/>
    <w:uiPriority w:val="19"/>
    <w:semiHidden/>
    <w:unhideWhenUsed/>
    <w:rsid w:val="00E630B1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19"/>
    <w:semiHidden/>
    <w:rsid w:val="00DE284C"/>
    <w:rPr>
      <w:i/>
      <w:iCs/>
    </w:rPr>
  </w:style>
  <w:style w:type="character" w:styleId="HTML2">
    <w:name w:val="HTML Cite"/>
    <w:basedOn w:val="a2"/>
    <w:uiPriority w:val="19"/>
    <w:semiHidden/>
    <w:unhideWhenUsed/>
    <w:rsid w:val="00E630B1"/>
    <w:rPr>
      <w:i/>
      <w:iCs/>
    </w:rPr>
  </w:style>
  <w:style w:type="character" w:styleId="HTML3">
    <w:name w:val="HTML Code"/>
    <w:basedOn w:val="a2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19"/>
    <w:semiHidden/>
    <w:unhideWhenUsed/>
    <w:rsid w:val="00E630B1"/>
    <w:rPr>
      <w:i/>
      <w:iCs/>
    </w:rPr>
  </w:style>
  <w:style w:type="character" w:styleId="HTML5">
    <w:name w:val="HTML Keyboard"/>
    <w:basedOn w:val="a2"/>
    <w:uiPriority w:val="19"/>
    <w:semiHidden/>
    <w:unhideWhenUsed/>
    <w:rsid w:val="00E630B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19"/>
    <w:semiHidden/>
    <w:rsid w:val="00DE284C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19"/>
    <w:semiHidden/>
    <w:unhideWhenUsed/>
    <w:rsid w:val="00E630B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19"/>
    <w:semiHidden/>
    <w:unhideWhenUsed/>
    <w:rsid w:val="00E630B1"/>
    <w:rPr>
      <w:i/>
      <w:iCs/>
    </w:rPr>
  </w:style>
  <w:style w:type="character" w:styleId="afff">
    <w:name w:val="Hyperlink"/>
    <w:basedOn w:val="a2"/>
    <w:uiPriority w:val="19"/>
    <w:semiHidden/>
    <w:unhideWhenUsed/>
    <w:rsid w:val="00E630B1"/>
    <w:rPr>
      <w:color w:val="0000FF" w:themeColor="hyperlink"/>
      <w:u w:val="single"/>
    </w:rPr>
  </w:style>
  <w:style w:type="paragraph" w:styleId="10">
    <w:name w:val="index 1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240" w:hanging="240"/>
    </w:pPr>
  </w:style>
  <w:style w:type="paragraph" w:styleId="2a">
    <w:name w:val="index 2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720" w:hanging="240"/>
    </w:pPr>
  </w:style>
  <w:style w:type="paragraph" w:styleId="43">
    <w:name w:val="index 4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960" w:hanging="240"/>
    </w:pPr>
  </w:style>
  <w:style w:type="paragraph" w:styleId="53">
    <w:name w:val="index 5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1200" w:hanging="240"/>
    </w:pPr>
  </w:style>
  <w:style w:type="paragraph" w:styleId="61">
    <w:name w:val="index 6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1440" w:hanging="240"/>
    </w:pPr>
  </w:style>
  <w:style w:type="paragraph" w:styleId="71">
    <w:name w:val="index 7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19"/>
    <w:semiHidden/>
    <w:unhideWhenUsed/>
    <w:rsid w:val="00E630B1"/>
    <w:pPr>
      <w:spacing w:after="0" w:line="240" w:lineRule="auto"/>
      <w:ind w:left="2160" w:hanging="240"/>
    </w:pPr>
  </w:style>
  <w:style w:type="paragraph" w:styleId="afff0">
    <w:name w:val="index heading"/>
    <w:basedOn w:val="a1"/>
    <w:next w:val="10"/>
    <w:uiPriority w:val="19"/>
    <w:semiHidden/>
    <w:unhideWhenUsed/>
    <w:rsid w:val="00E630B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rsid w:val="000519A2"/>
    <w:rPr>
      <w:i/>
      <w:iCs/>
      <w:color w:val="365F91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rsid w:val="000519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afff3">
    <w:name w:val="Выделенная цитата Знак"/>
    <w:basedOn w:val="a2"/>
    <w:link w:val="afff2"/>
    <w:uiPriority w:val="30"/>
    <w:semiHidden/>
    <w:rsid w:val="000519A2"/>
    <w:rPr>
      <w:i/>
      <w:iCs/>
      <w:color w:val="365F91" w:themeColor="accent1" w:themeShade="BF"/>
    </w:rPr>
  </w:style>
  <w:style w:type="character" w:styleId="afff4">
    <w:name w:val="Intense Reference"/>
    <w:basedOn w:val="a2"/>
    <w:uiPriority w:val="32"/>
    <w:semiHidden/>
    <w:unhideWhenUsed/>
    <w:rsid w:val="000519A2"/>
    <w:rPr>
      <w:b/>
      <w:bCs/>
      <w:caps w:val="0"/>
      <w:smallCaps/>
      <w:color w:val="365F91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E630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2"/>
    <w:uiPriority w:val="19"/>
    <w:semiHidden/>
    <w:unhideWhenUsed/>
    <w:rsid w:val="00E630B1"/>
  </w:style>
  <w:style w:type="paragraph" w:styleId="afff9">
    <w:name w:val="List"/>
    <w:basedOn w:val="a1"/>
    <w:uiPriority w:val="19"/>
    <w:semiHidden/>
    <w:unhideWhenUsed/>
    <w:rsid w:val="00E630B1"/>
    <w:pPr>
      <w:ind w:left="360" w:hanging="360"/>
      <w:contextualSpacing/>
    </w:pPr>
  </w:style>
  <w:style w:type="paragraph" w:styleId="2b">
    <w:name w:val="List 2"/>
    <w:basedOn w:val="a1"/>
    <w:uiPriority w:val="19"/>
    <w:semiHidden/>
    <w:unhideWhenUsed/>
    <w:rsid w:val="00E630B1"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rsid w:val="00E630B1"/>
    <w:pPr>
      <w:ind w:left="1080" w:hanging="360"/>
      <w:contextualSpacing/>
    </w:pPr>
  </w:style>
  <w:style w:type="paragraph" w:styleId="44">
    <w:name w:val="List 4"/>
    <w:basedOn w:val="a1"/>
    <w:uiPriority w:val="4"/>
    <w:semiHidden/>
    <w:unhideWhenUsed/>
    <w:rsid w:val="00E630B1"/>
    <w:pPr>
      <w:ind w:left="1440" w:hanging="360"/>
      <w:contextualSpacing/>
    </w:pPr>
  </w:style>
  <w:style w:type="paragraph" w:styleId="54">
    <w:name w:val="List 5"/>
    <w:basedOn w:val="a1"/>
    <w:uiPriority w:val="4"/>
    <w:semiHidden/>
    <w:unhideWhenUsed/>
    <w:rsid w:val="00E630B1"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rsid w:val="00E630B1"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rsid w:val="00E630B1"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rsid w:val="00E630B1"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rsid w:val="00E630B1"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rsid w:val="00E630B1"/>
    <w:pPr>
      <w:numPr>
        <w:numId w:val="5"/>
      </w:numPr>
      <w:contextualSpacing/>
    </w:pPr>
  </w:style>
  <w:style w:type="paragraph" w:styleId="afffa">
    <w:name w:val="List Continue"/>
    <w:basedOn w:val="a1"/>
    <w:uiPriority w:val="19"/>
    <w:semiHidden/>
    <w:unhideWhenUsed/>
    <w:rsid w:val="00E630B1"/>
    <w:pPr>
      <w:spacing w:after="120"/>
      <w:ind w:left="360"/>
      <w:contextualSpacing/>
    </w:pPr>
  </w:style>
  <w:style w:type="paragraph" w:styleId="2c">
    <w:name w:val="List Continue 2"/>
    <w:basedOn w:val="a1"/>
    <w:uiPriority w:val="19"/>
    <w:semiHidden/>
    <w:unhideWhenUsed/>
    <w:rsid w:val="00E630B1"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rsid w:val="00E630B1"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rsid w:val="00E630B1"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rsid w:val="00E630B1"/>
    <w:pPr>
      <w:spacing w:after="120"/>
      <w:ind w:left="1800"/>
      <w:contextualSpacing/>
    </w:pPr>
  </w:style>
  <w:style w:type="paragraph" w:styleId="a">
    <w:name w:val="List Number"/>
    <w:basedOn w:val="a1"/>
    <w:uiPriority w:val="4"/>
    <w:semiHidden/>
    <w:unhideWhenUsed/>
    <w:rsid w:val="00E630B1"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rsid w:val="00E630B1"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rsid w:val="00E630B1"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rsid w:val="00E630B1"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rsid w:val="00E630B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rsid w:val="00E630B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19"/>
    <w:semiHidden/>
    <w:unhideWhenUsed/>
    <w:rsid w:val="00E630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d">
    <w:name w:val="Текст макроса Знак"/>
    <w:basedOn w:val="a2"/>
    <w:link w:val="afffc"/>
    <w:uiPriority w:val="19"/>
    <w:semiHidden/>
    <w:rsid w:val="00DE284C"/>
    <w:rPr>
      <w:rFonts w:ascii="Consolas" w:hAnsi="Consolas"/>
      <w:sz w:val="22"/>
      <w:szCs w:val="20"/>
    </w:rPr>
  </w:style>
  <w:style w:type="table" w:styleId="11">
    <w:name w:val="Medium Grid 1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19"/>
    <w:semiHidden/>
    <w:unhideWhenUsed/>
    <w:rsid w:val="00E630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">
    <w:name w:val="Шапка Знак"/>
    <w:basedOn w:val="a2"/>
    <w:link w:val="afffe"/>
    <w:uiPriority w:val="19"/>
    <w:semiHidden/>
    <w:rsid w:val="00DE284C"/>
    <w:rPr>
      <w:rFonts w:asciiTheme="majorHAnsi" w:eastAsiaTheme="majorEastAsia" w:hAnsiTheme="majorHAnsi" w:cstheme="majorBidi"/>
      <w:shd w:val="pct20" w:color="auto" w:fill="auto"/>
    </w:rPr>
  </w:style>
  <w:style w:type="paragraph" w:styleId="affff0">
    <w:name w:val="No Spacing"/>
    <w:uiPriority w:val="1"/>
    <w:semiHidden/>
    <w:unhideWhenUsed/>
    <w:rsid w:val="00E630B1"/>
    <w:pPr>
      <w:spacing w:after="0" w:line="240" w:lineRule="auto"/>
    </w:pPr>
  </w:style>
  <w:style w:type="paragraph" w:styleId="affff1">
    <w:name w:val="Normal (Web)"/>
    <w:basedOn w:val="a1"/>
    <w:uiPriority w:val="19"/>
    <w:semiHidden/>
    <w:unhideWhenUsed/>
    <w:rsid w:val="00E630B1"/>
    <w:rPr>
      <w:rFonts w:ascii="Times New Roman" w:hAnsi="Times New Roman"/>
    </w:rPr>
  </w:style>
  <w:style w:type="paragraph" w:styleId="affff2">
    <w:name w:val="Normal Indent"/>
    <w:basedOn w:val="a1"/>
    <w:uiPriority w:val="19"/>
    <w:semiHidden/>
    <w:unhideWhenUsed/>
    <w:rsid w:val="00E630B1"/>
    <w:pPr>
      <w:ind w:left="720"/>
    </w:pPr>
  </w:style>
  <w:style w:type="paragraph" w:styleId="affff3">
    <w:name w:val="Note Heading"/>
    <w:basedOn w:val="a1"/>
    <w:next w:val="a1"/>
    <w:link w:val="affff4"/>
    <w:uiPriority w:val="19"/>
    <w:semiHidden/>
    <w:unhideWhenUsed/>
    <w:rsid w:val="00E630B1"/>
    <w:pPr>
      <w:spacing w:after="0" w:line="240" w:lineRule="auto"/>
    </w:pPr>
  </w:style>
  <w:style w:type="character" w:customStyle="1" w:styleId="affff4">
    <w:name w:val="Заголовок записки Знак"/>
    <w:basedOn w:val="a2"/>
    <w:link w:val="affff3"/>
    <w:uiPriority w:val="19"/>
    <w:semiHidden/>
    <w:rsid w:val="00DE284C"/>
  </w:style>
  <w:style w:type="character" w:styleId="affff5">
    <w:name w:val="page number"/>
    <w:basedOn w:val="a2"/>
    <w:uiPriority w:val="19"/>
    <w:semiHidden/>
    <w:unhideWhenUsed/>
    <w:rsid w:val="00E630B1"/>
  </w:style>
  <w:style w:type="table" w:customStyle="1" w:styleId="PlainTable1">
    <w:name w:val="Plain Table 1"/>
    <w:basedOn w:val="a3"/>
    <w:uiPriority w:val="41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E630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E63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7">
    <w:name w:val="Текст Знак"/>
    <w:basedOn w:val="a2"/>
    <w:link w:val="affff6"/>
    <w:uiPriority w:val="19"/>
    <w:semiHidden/>
    <w:rsid w:val="00DE284C"/>
    <w:rPr>
      <w:rFonts w:ascii="Consolas" w:hAnsi="Consolas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rsid w:val="007825E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7825E7"/>
    <w:rPr>
      <w:i/>
      <w:iCs/>
      <w:color w:val="404040" w:themeColor="text1" w:themeTint="BF"/>
    </w:rPr>
  </w:style>
  <w:style w:type="character" w:styleId="affff8">
    <w:name w:val="Strong"/>
    <w:basedOn w:val="a2"/>
    <w:uiPriority w:val="4"/>
    <w:semiHidden/>
    <w:unhideWhenUsed/>
    <w:rsid w:val="00E630B1"/>
    <w:rPr>
      <w:b/>
      <w:bCs/>
    </w:rPr>
  </w:style>
  <w:style w:type="paragraph" w:styleId="affff9">
    <w:name w:val="Subtitle"/>
    <w:basedOn w:val="a1"/>
    <w:link w:val="affffa"/>
    <w:uiPriority w:val="4"/>
    <w:semiHidden/>
    <w:unhideWhenUsed/>
    <w:rsid w:val="00DE284C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z w:val="22"/>
      <w:szCs w:val="22"/>
    </w:rPr>
  </w:style>
  <w:style w:type="character" w:customStyle="1" w:styleId="affffa">
    <w:name w:val="Подзаголовок Знак"/>
    <w:basedOn w:val="a2"/>
    <w:link w:val="affff9"/>
    <w:uiPriority w:val="4"/>
    <w:semiHidden/>
    <w:rsid w:val="00DE284C"/>
    <w:rPr>
      <w:rFonts w:cstheme="minorBidi"/>
      <w:color w:val="5A5A5A" w:themeColor="text1" w:themeTint="A5"/>
      <w:sz w:val="22"/>
      <w:szCs w:val="22"/>
    </w:rPr>
  </w:style>
  <w:style w:type="character" w:styleId="affffb">
    <w:name w:val="Subtle Emphasis"/>
    <w:basedOn w:val="a2"/>
    <w:uiPriority w:val="19"/>
    <w:semiHidden/>
    <w:unhideWhenUsed/>
    <w:rsid w:val="00E630B1"/>
    <w:rPr>
      <w:i/>
      <w:iCs/>
      <w:color w:val="404040" w:themeColor="text1" w:themeTint="BF"/>
    </w:rPr>
  </w:style>
  <w:style w:type="character" w:styleId="affffc">
    <w:name w:val="Subtle Reference"/>
    <w:basedOn w:val="a2"/>
    <w:uiPriority w:val="31"/>
    <w:semiHidden/>
    <w:unhideWhenUsed/>
    <w:rsid w:val="00E630B1"/>
    <w:rPr>
      <w:smallCaps/>
      <w:color w:val="5A5A5A" w:themeColor="text1" w:themeTint="A5"/>
    </w:rPr>
  </w:style>
  <w:style w:type="table" w:styleId="14">
    <w:name w:val="Table 3D effects 1"/>
    <w:basedOn w:val="a3"/>
    <w:semiHidden/>
    <w:unhideWhenUsed/>
    <w:rsid w:val="00E630B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semiHidden/>
    <w:unhideWhenUsed/>
    <w:rsid w:val="00E630B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semiHidden/>
    <w:unhideWhenUsed/>
    <w:rsid w:val="00E630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semiHidden/>
    <w:unhideWhenUsed/>
    <w:rsid w:val="00E630B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semiHidden/>
    <w:unhideWhenUsed/>
    <w:rsid w:val="00E630B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semiHidden/>
    <w:unhideWhenUsed/>
    <w:rsid w:val="00E630B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unhideWhenUsed/>
    <w:rsid w:val="00E630B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semiHidden/>
    <w:unhideWhenUsed/>
    <w:rsid w:val="00E630B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semiHidden/>
    <w:unhideWhenUsed/>
    <w:rsid w:val="00E630B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semiHidden/>
    <w:unhideWhenUsed/>
    <w:rsid w:val="00E630B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semiHidden/>
    <w:unhideWhenUsed/>
    <w:rsid w:val="00E630B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semiHidden/>
    <w:unhideWhenUsed/>
    <w:rsid w:val="00E630B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semiHidden/>
    <w:unhideWhenUsed/>
    <w:rsid w:val="00E630B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630B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semiHidden/>
    <w:unhideWhenUsed/>
    <w:rsid w:val="00E630B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3"/>
    <w:semiHidden/>
    <w:unhideWhenUsed/>
    <w:rsid w:val="00E630B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3"/>
    <w:semiHidden/>
    <w:unhideWhenUsed/>
    <w:rsid w:val="00E630B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3"/>
    <w:rsid w:val="00E63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semiHidden/>
    <w:unhideWhenUsed/>
    <w:rsid w:val="00E630B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semiHidden/>
    <w:unhideWhenUsed/>
    <w:rsid w:val="00E630B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semiHidden/>
    <w:unhideWhenUsed/>
    <w:rsid w:val="00E630B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unhideWhenUsed/>
    <w:rsid w:val="00E630B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semiHidden/>
    <w:unhideWhenUsed/>
    <w:rsid w:val="00E630B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unhideWhenUsed/>
    <w:rsid w:val="00E630B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unhideWhenUsed/>
    <w:rsid w:val="00E630B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630B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E630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semiHidden/>
    <w:unhideWhenUsed/>
    <w:rsid w:val="00E630B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semiHidden/>
    <w:unhideWhenUsed/>
    <w:rsid w:val="00E630B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semiHidden/>
    <w:unhideWhenUsed/>
    <w:rsid w:val="00E630B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semiHidden/>
    <w:unhideWhenUsed/>
    <w:rsid w:val="00E630B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semiHidden/>
    <w:unhideWhenUsed/>
    <w:rsid w:val="00E630B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semiHidden/>
    <w:unhideWhenUsed/>
    <w:rsid w:val="00E630B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unhideWhenUsed/>
    <w:rsid w:val="00E630B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unhideWhenUsed/>
    <w:rsid w:val="00E630B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1"/>
    <w:next w:val="a1"/>
    <w:uiPriority w:val="19"/>
    <w:semiHidden/>
    <w:unhideWhenUsed/>
    <w:rsid w:val="00E630B1"/>
    <w:pPr>
      <w:spacing w:after="0"/>
      <w:ind w:left="240" w:hanging="240"/>
    </w:pPr>
  </w:style>
  <w:style w:type="paragraph" w:styleId="afffff1">
    <w:name w:val="table of figures"/>
    <w:basedOn w:val="a1"/>
    <w:next w:val="a1"/>
    <w:uiPriority w:val="19"/>
    <w:semiHidden/>
    <w:unhideWhenUsed/>
    <w:rsid w:val="00E630B1"/>
    <w:pPr>
      <w:spacing w:after="0"/>
    </w:pPr>
  </w:style>
  <w:style w:type="table" w:styleId="afffff2">
    <w:name w:val="Table Professional"/>
    <w:basedOn w:val="a3"/>
    <w:semiHidden/>
    <w:unhideWhenUsed/>
    <w:rsid w:val="00E630B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semiHidden/>
    <w:unhideWhenUsed/>
    <w:rsid w:val="00E630B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semiHidden/>
    <w:unhideWhenUsed/>
    <w:rsid w:val="00E630B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E630B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semiHidden/>
    <w:unhideWhenUsed/>
    <w:rsid w:val="00E630B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semiHidden/>
    <w:unhideWhenUsed/>
    <w:rsid w:val="00E630B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3"/>
    <w:semiHidden/>
    <w:unhideWhenUsed/>
    <w:rsid w:val="00E63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semiHidden/>
    <w:unhideWhenUsed/>
    <w:rsid w:val="00E630B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semiHidden/>
    <w:unhideWhenUsed/>
    <w:rsid w:val="00E630B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semiHidden/>
    <w:unhideWhenUsed/>
    <w:rsid w:val="00E630B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itle"/>
    <w:basedOn w:val="a1"/>
    <w:link w:val="afffff5"/>
    <w:uiPriority w:val="4"/>
    <w:semiHidden/>
    <w:unhideWhenUsed/>
    <w:rsid w:val="007825E7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ffff5">
    <w:name w:val="Название Знак"/>
    <w:basedOn w:val="a2"/>
    <w:link w:val="afffff4"/>
    <w:uiPriority w:val="4"/>
    <w:semiHidden/>
    <w:rsid w:val="007825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ffff6">
    <w:name w:val="toa heading"/>
    <w:basedOn w:val="a1"/>
    <w:next w:val="a1"/>
    <w:uiPriority w:val="19"/>
    <w:semiHidden/>
    <w:unhideWhenUsed/>
    <w:rsid w:val="00E630B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b">
    <w:name w:val="toc 1"/>
    <w:basedOn w:val="a1"/>
    <w:next w:val="a1"/>
    <w:autoRedefine/>
    <w:uiPriority w:val="19"/>
    <w:semiHidden/>
    <w:unhideWhenUsed/>
    <w:rsid w:val="00E630B1"/>
    <w:pPr>
      <w:spacing w:after="100"/>
    </w:pPr>
  </w:style>
  <w:style w:type="paragraph" w:styleId="2f9">
    <w:name w:val="toc 2"/>
    <w:basedOn w:val="a1"/>
    <w:next w:val="a1"/>
    <w:autoRedefine/>
    <w:uiPriority w:val="19"/>
    <w:semiHidden/>
    <w:unhideWhenUsed/>
    <w:rsid w:val="00E630B1"/>
    <w:pPr>
      <w:spacing w:after="100"/>
      <w:ind w:left="240"/>
    </w:pPr>
  </w:style>
  <w:style w:type="paragraph" w:styleId="3f1">
    <w:name w:val="toc 3"/>
    <w:basedOn w:val="a1"/>
    <w:next w:val="a1"/>
    <w:autoRedefine/>
    <w:uiPriority w:val="19"/>
    <w:semiHidden/>
    <w:unhideWhenUsed/>
    <w:rsid w:val="00E630B1"/>
    <w:pPr>
      <w:spacing w:after="100"/>
      <w:ind w:left="480"/>
    </w:pPr>
  </w:style>
  <w:style w:type="paragraph" w:styleId="49">
    <w:name w:val="toc 4"/>
    <w:basedOn w:val="a1"/>
    <w:next w:val="a1"/>
    <w:autoRedefine/>
    <w:uiPriority w:val="19"/>
    <w:semiHidden/>
    <w:unhideWhenUsed/>
    <w:rsid w:val="00E630B1"/>
    <w:pPr>
      <w:spacing w:after="100"/>
      <w:ind w:left="720"/>
    </w:pPr>
  </w:style>
  <w:style w:type="paragraph" w:styleId="58">
    <w:name w:val="toc 5"/>
    <w:basedOn w:val="a1"/>
    <w:next w:val="a1"/>
    <w:autoRedefine/>
    <w:uiPriority w:val="19"/>
    <w:semiHidden/>
    <w:unhideWhenUsed/>
    <w:rsid w:val="00E630B1"/>
    <w:pPr>
      <w:spacing w:after="100"/>
      <w:ind w:left="960"/>
    </w:pPr>
  </w:style>
  <w:style w:type="paragraph" w:styleId="63">
    <w:name w:val="toc 6"/>
    <w:basedOn w:val="a1"/>
    <w:next w:val="a1"/>
    <w:autoRedefine/>
    <w:uiPriority w:val="19"/>
    <w:semiHidden/>
    <w:unhideWhenUsed/>
    <w:rsid w:val="00E630B1"/>
    <w:pPr>
      <w:spacing w:after="100"/>
      <w:ind w:left="1200"/>
    </w:pPr>
  </w:style>
  <w:style w:type="paragraph" w:styleId="73">
    <w:name w:val="toc 7"/>
    <w:basedOn w:val="a1"/>
    <w:next w:val="a1"/>
    <w:autoRedefine/>
    <w:uiPriority w:val="19"/>
    <w:semiHidden/>
    <w:unhideWhenUsed/>
    <w:rsid w:val="00E630B1"/>
    <w:pPr>
      <w:spacing w:after="100"/>
      <w:ind w:left="1440"/>
    </w:pPr>
  </w:style>
  <w:style w:type="paragraph" w:styleId="83">
    <w:name w:val="toc 8"/>
    <w:basedOn w:val="a1"/>
    <w:next w:val="a1"/>
    <w:autoRedefine/>
    <w:uiPriority w:val="19"/>
    <w:semiHidden/>
    <w:unhideWhenUsed/>
    <w:rsid w:val="00E630B1"/>
    <w:pPr>
      <w:spacing w:after="100"/>
      <w:ind w:left="1680"/>
    </w:pPr>
  </w:style>
  <w:style w:type="paragraph" w:styleId="92">
    <w:name w:val="toc 9"/>
    <w:basedOn w:val="a1"/>
    <w:next w:val="a1"/>
    <w:autoRedefine/>
    <w:uiPriority w:val="19"/>
    <w:semiHidden/>
    <w:unhideWhenUsed/>
    <w:rsid w:val="00E630B1"/>
    <w:pPr>
      <w:spacing w:after="100"/>
      <w:ind w:left="1920"/>
    </w:pPr>
  </w:style>
  <w:style w:type="paragraph" w:styleId="afffff7">
    <w:name w:val="TOC Heading"/>
    <w:basedOn w:val="1"/>
    <w:next w:val="a1"/>
    <w:uiPriority w:val="39"/>
    <w:semiHidden/>
    <w:unhideWhenUsed/>
    <w:qFormat/>
    <w:rsid w:val="000519A2"/>
    <w:pPr>
      <w:keepLines/>
      <w:outlineLvl w:val="9"/>
    </w:pPr>
    <w:rPr>
      <w:rFonts w:eastAsiaTheme="majorEastAsia" w:cstheme="majorBidi"/>
      <w:bCs w:val="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.DESKTOP-MF7DT3M\AppData\Roaming\Microsoft\Templates\&#1056;&#1077;&#1082;&#1086;&#1084;&#1077;&#1085;&#1076;&#1072;&#1090;&#1077;&#1083;&#1100;&#1085;&#1086;&#1077;%20&#1087;&#1080;&#1089;&#1100;&#1084;&#1086;%20&#1076;&#1083;&#1103;%20&#1087;&#1088;&#1086;&#1092;&#1077;&#1089;&#1089;&#1080;&#1086;&#1085;&#1072;&#1083;&#1100;&#1085;&#1086;&#1075;&#1086;%20&#1089;&#1086;&#1090;&#1088;&#1091;&#1076;&#1085;&#1080;&#1082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59EA10BADC47E794F7CB3A8E68B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44380-BB5B-4D1F-976F-BEB105519D93}"/>
      </w:docPartPr>
      <w:docPartBody>
        <w:p w:rsidR="00C740B1" w:rsidRDefault="00887B42">
          <w:pPr>
            <w:pStyle w:val="6759EA10BADC47E794F7CB3A8E68BEA2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77C9B7CA80EA4D71B50CAB6F55113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0EDBD-C683-49BB-B269-7AAF216ECD56}"/>
      </w:docPartPr>
      <w:docPartBody>
        <w:p w:rsidR="00C740B1" w:rsidRDefault="00887B42">
          <w:pPr>
            <w:pStyle w:val="77C9B7CA80EA4D71B50CAB6F551134C2"/>
          </w:pPr>
          <w:r>
            <w:rPr>
              <w:lang w:bidi="ru-RU"/>
            </w:rPr>
            <w:t>Название вашей организации</w:t>
          </w:r>
        </w:p>
      </w:docPartBody>
    </w:docPart>
    <w:docPart>
      <w:docPartPr>
        <w:name w:val="D64387B1C6E641A7B4AC905ACAC45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3082C-3134-43F7-879A-A520B0020192}"/>
      </w:docPartPr>
      <w:docPartBody>
        <w:p w:rsidR="00C740B1" w:rsidRDefault="00887B42">
          <w:pPr>
            <w:pStyle w:val="D64387B1C6E641A7B4AC905ACAC452D3"/>
          </w:pPr>
          <w:r>
            <w:rPr>
              <w:lang w:bidi="ru-RU"/>
            </w:rPr>
            <w:t>Почтовый адрес</w:t>
          </w:r>
        </w:p>
      </w:docPartBody>
    </w:docPart>
    <w:docPart>
      <w:docPartPr>
        <w:name w:val="971A8261ECA9492EB7611FD0797A2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7D038-8F2C-4CE6-81F8-6E7796E1A6A0}"/>
      </w:docPartPr>
      <w:docPartBody>
        <w:p w:rsidR="00C740B1" w:rsidRDefault="00887B42">
          <w:pPr>
            <w:pStyle w:val="971A8261ECA9492EB7611FD0797A2836"/>
          </w:pPr>
          <w:r>
            <w:rPr>
              <w:lang w:bidi="ru-RU"/>
            </w:rPr>
            <w:t>Город, область или край, почтовый индекс</w:t>
          </w:r>
        </w:p>
      </w:docPartBody>
    </w:docPart>
    <w:docPart>
      <w:docPartPr>
        <w:name w:val="181C1111D97B42DDAAD201BC0BA38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D40B6D-12BA-425A-A910-3E411B50455F}"/>
      </w:docPartPr>
      <w:docPartBody>
        <w:p w:rsidR="00C740B1" w:rsidRDefault="00887B42">
          <w:pPr>
            <w:pStyle w:val="181C1111D97B42DDAAD201BC0BA380E0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9911C8BC159A401FB37CEF016A3F3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B6292-3ED1-448C-B876-B4D504B93613}"/>
      </w:docPartPr>
      <w:docPartBody>
        <w:p w:rsidR="00C740B1" w:rsidRDefault="00887B42">
          <w:pPr>
            <w:pStyle w:val="9911C8BC159A401FB37CEF016A3F379F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D85FB6FDF9EE4D2D9FA669DF302569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DD72B-1C7A-40F3-B998-01B4422AAAF0}"/>
      </w:docPartPr>
      <w:docPartBody>
        <w:p w:rsidR="00C740B1" w:rsidRDefault="00887B42">
          <w:pPr>
            <w:pStyle w:val="D85FB6FDF9EE4D2D9FA669DF3025694C"/>
          </w:pPr>
          <w:r>
            <w:rPr>
              <w:lang w:bidi="ru-RU"/>
            </w:rPr>
            <w:t>Должность</w:t>
          </w:r>
        </w:p>
      </w:docPartBody>
    </w:docPart>
    <w:docPart>
      <w:docPartPr>
        <w:name w:val="C576C27F8B3143068F8861802A4B1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BB5D4-FC54-4C7D-9B31-8AE11D2CAC2D}"/>
      </w:docPartPr>
      <w:docPartBody>
        <w:p w:rsidR="00C740B1" w:rsidRDefault="00887B42">
          <w:pPr>
            <w:pStyle w:val="C576C27F8B3143068F8861802A4B1BCC"/>
          </w:pPr>
          <w:r>
            <w:rPr>
              <w:lang w:bidi="ru-RU"/>
            </w:rPr>
            <w:t>Название организации</w:t>
          </w:r>
        </w:p>
      </w:docPartBody>
    </w:docPart>
    <w:docPart>
      <w:docPartPr>
        <w:name w:val="03E2D762326B46EE8BCF99230C3BA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3B99C-FBF5-4F26-AD61-3E1806AA5649}"/>
      </w:docPartPr>
      <w:docPartBody>
        <w:p w:rsidR="00C740B1" w:rsidRDefault="00887B42">
          <w:pPr>
            <w:pStyle w:val="03E2D762326B46EE8BCF99230C3BA3DB"/>
          </w:pPr>
          <w:r>
            <w:rPr>
              <w:lang w:bidi="ru-RU"/>
            </w:rPr>
            <w:t>Почтовый адрес</w:t>
          </w:r>
        </w:p>
      </w:docPartBody>
    </w:docPart>
    <w:docPart>
      <w:docPartPr>
        <w:name w:val="E3FC83634EAF47CCACC7293D6ACEE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E6565-3E56-4117-88AD-ED41026BC080}"/>
      </w:docPartPr>
      <w:docPartBody>
        <w:p w:rsidR="00C740B1" w:rsidRDefault="00887B42">
          <w:pPr>
            <w:pStyle w:val="E3FC83634EAF47CCACC7293D6ACEEFE9"/>
          </w:pPr>
          <w:r>
            <w:rPr>
              <w:lang w:bidi="ru-RU"/>
            </w:rPr>
            <w:t>Город, область или край, почтовый индекс</w:t>
          </w:r>
        </w:p>
      </w:docPartBody>
    </w:docPart>
    <w:docPart>
      <w:docPartPr>
        <w:name w:val="1C6B3E0A01A74883A16307F737C391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05AC62-ED0B-4156-9FC8-822DF25F36A7}"/>
      </w:docPartPr>
      <w:docPartBody>
        <w:p w:rsidR="00C740B1" w:rsidRDefault="00887B42">
          <w:pPr>
            <w:pStyle w:val="1C6B3E0A01A74883A16307F737C391AE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7397E21DC0AD40A4AC56A89D8F3D7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D57B2-2BA7-4562-A4EB-9EA4F64A2348}"/>
      </w:docPartPr>
      <w:docPartBody>
        <w:p w:rsidR="00C740B1" w:rsidRDefault="00887B42">
          <w:pPr>
            <w:pStyle w:val="7397E21DC0AD40A4AC56A89D8F3D708A"/>
          </w:pPr>
          <w:r>
            <w:rPr>
              <w:lang w:bidi="ru-RU"/>
            </w:rPr>
            <w:t>Имя сотрудника</w:t>
          </w:r>
        </w:p>
      </w:docPartBody>
    </w:docPart>
    <w:docPart>
      <w:docPartPr>
        <w:name w:val="C572DD06158D457BB317487A82E21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8CE1F-A031-4FB4-B4E6-69F72977EC5E}"/>
      </w:docPartPr>
      <w:docPartBody>
        <w:p w:rsidR="00C740B1" w:rsidRDefault="00887B42">
          <w:pPr>
            <w:pStyle w:val="C572DD06158D457BB317487A82E211B2"/>
          </w:pPr>
          <w:r>
            <w:rPr>
              <w:lang w:bidi="ru-RU"/>
            </w:rPr>
            <w:t>работала в</w:t>
          </w:r>
        </w:p>
      </w:docPartBody>
    </w:docPart>
    <w:docPart>
      <w:docPartPr>
        <w:name w:val="D99845FA01314C9FA84FE818FE114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294500-AF36-4CEE-BEE0-FBB5C99A45EE}"/>
      </w:docPartPr>
      <w:docPartBody>
        <w:p w:rsidR="00C740B1" w:rsidRDefault="00887B42">
          <w:pPr>
            <w:pStyle w:val="D99845FA01314C9FA84FE818FE114EDC"/>
          </w:pPr>
          <w:r>
            <w:rPr>
              <w:lang w:bidi="ru-RU"/>
            </w:rPr>
            <w:t>Название вашей организации</w:t>
          </w:r>
        </w:p>
      </w:docPartBody>
    </w:docPart>
    <w:docPart>
      <w:docPartPr>
        <w:name w:val="3D67A7FBFCDA469E9B503615D8F7C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17DBC-242F-4BB0-A281-E9DE8E225F0E}"/>
      </w:docPartPr>
      <w:docPartBody>
        <w:p w:rsidR="00C740B1" w:rsidRDefault="00887B42">
          <w:pPr>
            <w:pStyle w:val="3D67A7FBFCDA469E9B503615D8F7C8C7"/>
          </w:pPr>
          <w:r>
            <w:rPr>
              <w:lang w:bidi="ru-RU"/>
            </w:rPr>
            <w:t>на полной ставке в должности главного редактора. Более четырех лет она составляла и рассылала наш ежемесячный внутренний бюллетень. Ее недавнее увольнение стало следствием решения руководства</w:t>
          </w:r>
        </w:p>
      </w:docPartBody>
    </w:docPart>
    <w:docPart>
      <w:docPartPr>
        <w:name w:val="562FAB699F0E491DA010E6E428F5C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E8FB33-2C82-42E7-B243-51046371FE46}"/>
      </w:docPartPr>
      <w:docPartBody>
        <w:p w:rsidR="00C740B1" w:rsidRDefault="00887B42">
          <w:pPr>
            <w:pStyle w:val="562FAB699F0E491DA010E6E428F5C85D"/>
          </w:pPr>
          <w:r>
            <w:rPr>
              <w:lang w:bidi="ru-RU"/>
            </w:rPr>
            <w:t>Название вашей организации</w:t>
          </w:r>
        </w:p>
      </w:docPartBody>
    </w:docPart>
    <w:docPart>
      <w:docPartPr>
        <w:name w:val="0A715DACE607432F9D865D96782EF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6D592-055C-4400-859D-C9DA040505CD}"/>
      </w:docPartPr>
      <w:docPartBody>
        <w:p w:rsidR="00C740B1" w:rsidRDefault="00887B42">
          <w:pPr>
            <w:pStyle w:val="0A715DACE607432F9D865D96782EFE8D"/>
          </w:pPr>
          <w:r>
            <w:rPr>
              <w:lang w:bidi="ru-RU"/>
            </w:rPr>
            <w:t>сократить штат из-за падения финансовых показателей в этом экономическом квартале. В прошлом месяце редакционный отдел в</w:t>
          </w:r>
        </w:p>
      </w:docPartBody>
    </w:docPart>
    <w:docPart>
      <w:docPartPr>
        <w:name w:val="19498CABCCE8437DAE4B336BCC5B8E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528AB-6F56-450D-93F0-659B089EA634}"/>
      </w:docPartPr>
      <w:docPartBody>
        <w:p w:rsidR="00C740B1" w:rsidRDefault="00887B42">
          <w:pPr>
            <w:pStyle w:val="19498CABCCE8437DAE4B336BCC5B8E5C"/>
          </w:pPr>
          <w:r>
            <w:rPr>
              <w:lang w:bidi="ru-RU"/>
            </w:rPr>
            <w:t>Название вашей организации</w:t>
          </w:r>
        </w:p>
      </w:docPartBody>
    </w:docPart>
    <w:docPart>
      <w:docPartPr>
        <w:name w:val="D5325B40F0294F43BE4BF4AE7C1A9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57818-E161-4813-AE6F-C93B646211A8}"/>
      </w:docPartPr>
      <w:docPartBody>
        <w:p w:rsidR="00C740B1" w:rsidRDefault="00887B42">
          <w:pPr>
            <w:pStyle w:val="D5325B40F0294F43BE4BF4AE7C1A9CAE"/>
          </w:pPr>
          <w:r>
            <w:rPr>
              <w:lang w:bidi="ru-RU"/>
            </w:rPr>
            <w:t>был окончательно распущен.</w:t>
          </w:r>
        </w:p>
      </w:docPartBody>
    </w:docPart>
    <w:docPart>
      <w:docPartPr>
        <w:name w:val="5DFF7C84601F47C8954D527D32162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82E39-BC4D-4469-A335-37795DA7727F}"/>
      </w:docPartPr>
      <w:docPartBody>
        <w:p w:rsidR="00C740B1" w:rsidRDefault="00887B42">
          <w:pPr>
            <w:pStyle w:val="5DFF7C84601F47C8954D527D32162BAE"/>
          </w:pPr>
          <w:r>
            <w:rPr>
              <w:lang w:bidi="ru-RU"/>
            </w:rPr>
            <w:t>Имя сотрудника</w:t>
          </w:r>
        </w:p>
      </w:docPartBody>
    </w:docPart>
    <w:docPart>
      <w:docPartPr>
        <w:name w:val="061B2BF389624832B1B2CFB3FD592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8BC56-C756-40F8-835A-5FC23B5F8EDC}"/>
      </w:docPartPr>
      <w:docPartBody>
        <w:p w:rsidR="00C740B1" w:rsidRDefault="00887B42">
          <w:pPr>
            <w:pStyle w:val="061B2BF389624832B1B2CFB3FD59297E"/>
          </w:pPr>
          <w:r>
            <w:rPr>
              <w:lang w:bidi="ru-RU"/>
            </w:rPr>
            <w:t>рассудительный и мотивированный человек. Она отлично справляется с управлением небольшим коллективом. Будучи старшим редактором,</w:t>
          </w:r>
        </w:p>
      </w:docPartBody>
    </w:docPart>
    <w:docPart>
      <w:docPartPr>
        <w:name w:val="BD2B66F74AD841E6B026AEA25C393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F0D9A-2CFE-460B-82B8-200808DB531C}"/>
      </w:docPartPr>
      <w:docPartBody>
        <w:p w:rsidR="00C740B1" w:rsidRDefault="00887B42">
          <w:pPr>
            <w:pStyle w:val="BD2B66F74AD841E6B026AEA25C393DEC"/>
          </w:pPr>
          <w:r>
            <w:rPr>
              <w:lang w:bidi="ru-RU"/>
            </w:rPr>
            <w:t>Имя сотрудника</w:t>
          </w:r>
        </w:p>
      </w:docPartBody>
    </w:docPart>
    <w:docPart>
      <w:docPartPr>
        <w:name w:val="AB881FD119AB46CDB88BE98C9C5D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43006-1095-46C9-9CB4-4EF4C2D7DD2F}"/>
      </w:docPartPr>
      <w:docPartBody>
        <w:p w:rsidR="00C740B1" w:rsidRDefault="00887B42">
          <w:pPr>
            <w:pStyle w:val="AB881FD119AB46CDB88BE98C9C5D0F53"/>
          </w:pPr>
          <w:r>
            <w:rPr>
              <w:lang w:bidi="ru-RU"/>
            </w:rPr>
            <w:t>нанимала и вела штат из одного писателя и одного корректора. С помощью этой команды она каждый месяц составляла высококачественный бюллетень и никогда не срывала сроки рассылки.</w:t>
          </w:r>
        </w:p>
      </w:docPartBody>
    </w:docPart>
    <w:docPart>
      <w:docPartPr>
        <w:name w:val="46A9A56F1C2C4E528276434D4A318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7686A-F91C-466E-B4FE-08E11EAF20D3}"/>
      </w:docPartPr>
      <w:docPartBody>
        <w:p w:rsidR="00C740B1" w:rsidRDefault="00887B42">
          <w:pPr>
            <w:pStyle w:val="46A9A56F1C2C4E528276434D4A318363"/>
          </w:pPr>
          <w:r>
            <w:rPr>
              <w:lang w:bidi="ru-RU"/>
            </w:rPr>
            <w:t>В обязанности</w:t>
          </w:r>
        </w:p>
      </w:docPartBody>
    </w:docPart>
    <w:docPart>
      <w:docPartPr>
        <w:name w:val="86301E397EE34AA48C570F61D36BF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606EB-F3C8-4B46-B265-0E20FC161412}"/>
      </w:docPartPr>
      <w:docPartBody>
        <w:p w:rsidR="00C740B1" w:rsidRDefault="00887B42">
          <w:pPr>
            <w:pStyle w:val="86301E397EE34AA48C570F61D36BFDBB"/>
          </w:pPr>
          <w:r>
            <w:rPr>
              <w:lang w:bidi="ru-RU"/>
            </w:rPr>
            <w:t>Имя сотрудника</w:t>
          </w:r>
        </w:p>
      </w:docPartBody>
    </w:docPart>
    <w:docPart>
      <w:docPartPr>
        <w:name w:val="49D5D46E38794561A64C32F7B04344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2E3A1-3DCF-440D-A772-0E0C110C20A7}"/>
      </w:docPartPr>
      <w:docPartBody>
        <w:p w:rsidR="00C740B1" w:rsidRDefault="00887B42">
          <w:pPr>
            <w:pStyle w:val="49D5D46E38794561A64C32F7B04344F9"/>
          </w:pPr>
          <w:r>
            <w:rPr>
              <w:lang w:bidi="ru-RU"/>
            </w:rPr>
            <w:t>входил опрос других игроков рынка в нашей сфере и подготовка отчетов о новых технологиях и направлениях развития. Коллеги часто говорили мне, что она интересна в общении и писала заслуживающие доверия статьи, которые точно отражали сказанное ими. Я считаю, что развитие отношений с отраслевыми конкурентами входит в задачи всех сотрудников</w:t>
          </w:r>
        </w:p>
      </w:docPartBody>
    </w:docPart>
    <w:docPart>
      <w:docPartPr>
        <w:name w:val="084D07E542CF4723BBE512B2CC7E9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5D417-4B99-4899-AA15-B80FDE7BCE47}"/>
      </w:docPartPr>
      <w:docPartBody>
        <w:p w:rsidR="00C740B1" w:rsidRDefault="00887B42">
          <w:pPr>
            <w:pStyle w:val="084D07E542CF4723BBE512B2CC7E9668"/>
          </w:pPr>
          <w:r>
            <w:rPr>
              <w:lang w:bidi="ru-RU"/>
            </w:rPr>
            <w:t>Название вашей организации</w:t>
          </w:r>
        </w:p>
      </w:docPartBody>
    </w:docPart>
    <w:docPart>
      <w:docPartPr>
        <w:name w:val="81CEC6A0DC24494CB40AACC6A51FA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2A8BF-D731-405C-96B7-E7BF168BFE34}"/>
      </w:docPartPr>
      <w:docPartBody>
        <w:p w:rsidR="00C740B1" w:rsidRDefault="00887B42">
          <w:pPr>
            <w:pStyle w:val="81CEC6A0DC24494CB40AACC6A51FA212"/>
          </w:pPr>
          <w:r>
            <w:rPr>
              <w:lang w:bidi="ru-RU"/>
            </w:rPr>
            <w:t>а активную вовлеченность</w:t>
          </w:r>
        </w:p>
      </w:docPartBody>
    </w:docPart>
    <w:docPart>
      <w:docPartPr>
        <w:name w:val="99CB070286DC4EEDAED3BDC71495D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8F1EAE-171A-462A-A4F1-F4B4632F5CA2}"/>
      </w:docPartPr>
      <w:docPartBody>
        <w:p w:rsidR="00C740B1" w:rsidRDefault="00887B42">
          <w:pPr>
            <w:pStyle w:val="99CB070286DC4EEDAED3BDC71495D653"/>
          </w:pPr>
          <w:r>
            <w:rPr>
              <w:lang w:bidi="ru-RU"/>
            </w:rPr>
            <w:t>Имя сотрудника</w:t>
          </w:r>
        </w:p>
      </w:docPartBody>
    </w:docPart>
    <w:docPart>
      <w:docPartPr>
        <w:name w:val="3DA7DE665C634A7E96ABA193A98E3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5120E-AEA4-4BCD-9EBD-5905C80B6147}"/>
      </w:docPartPr>
      <w:docPartBody>
        <w:p w:rsidR="00C740B1" w:rsidRDefault="00887B42">
          <w:pPr>
            <w:pStyle w:val="3DA7DE665C634A7E96ABA193A98E3E7E"/>
          </w:pPr>
          <w:r>
            <w:rPr>
              <w:lang w:bidi="ru-RU"/>
            </w:rPr>
            <w:t>в этот процесс можно считать примером для подражания.</w:t>
          </w:r>
        </w:p>
      </w:docPartBody>
    </w:docPart>
    <w:docPart>
      <w:docPartPr>
        <w:name w:val="BDAE2A45BA5A48E5A1E3295B7166B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4561EC-473D-4DFD-96DD-8FF025A684C0}"/>
      </w:docPartPr>
      <w:docPartBody>
        <w:p w:rsidR="00C740B1" w:rsidRDefault="00887B42">
          <w:pPr>
            <w:pStyle w:val="BDAE2A45BA5A48E5A1E3295B7166B5A9"/>
          </w:pPr>
          <w:r>
            <w:rPr>
              <w:lang w:bidi="ru-RU"/>
            </w:rPr>
            <w:t>Если потребуется дополнительная информация о</w:t>
          </w:r>
        </w:p>
      </w:docPartBody>
    </w:docPart>
    <w:docPart>
      <w:docPartPr>
        <w:name w:val="70408A60559145AAA198621DB5D1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2231-F544-44E3-9CD5-7022252874DF}"/>
      </w:docPartPr>
      <w:docPartBody>
        <w:p w:rsidR="00C740B1" w:rsidRDefault="00887B42">
          <w:pPr>
            <w:pStyle w:val="70408A60559145AAA198621DB5D1C24C"/>
          </w:pPr>
          <w:r>
            <w:rPr>
              <w:lang w:bidi="ru-RU"/>
            </w:rPr>
            <w:t>Имя сотрудника</w:t>
          </w:r>
        </w:p>
      </w:docPartBody>
    </w:docPart>
    <w:docPart>
      <w:docPartPr>
        <w:name w:val="DE58D39BB41F4236B5C29AC2E2969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A8FA4-1FFC-4D07-A75B-E4B209ABD00D}"/>
      </w:docPartPr>
      <w:docPartBody>
        <w:p w:rsidR="00C740B1" w:rsidRDefault="00887B42">
          <w:pPr>
            <w:pStyle w:val="DE58D39BB41F4236B5C29AC2E29691E2"/>
          </w:pPr>
          <w:r>
            <w:rPr>
              <w:lang w:bidi="ru-RU"/>
            </w:rPr>
            <w:t>позвоните мне по номеру</w:t>
          </w:r>
        </w:p>
      </w:docPartBody>
    </w:docPart>
    <w:docPart>
      <w:docPartPr>
        <w:name w:val="5A4402AF65CD4B3D99FA5F70FBFA0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4118C-A9EF-4EF9-B42E-FCF8CC47C7EB}"/>
      </w:docPartPr>
      <w:docPartBody>
        <w:p w:rsidR="00C740B1" w:rsidRDefault="00887B42">
          <w:pPr>
            <w:pStyle w:val="5A4402AF65CD4B3D99FA5F70FBFA0A9F"/>
          </w:pPr>
          <w:r>
            <w:rPr>
              <w:lang w:bidi="ru-RU"/>
            </w:rPr>
            <w:t>Номер телефона</w:t>
          </w:r>
        </w:p>
      </w:docPartBody>
    </w:docPart>
    <w:docPart>
      <w:docPartPr>
        <w:name w:val="EF767C5D9D4248A08CDF551284B6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CC0B0-713C-4ED3-8185-65B04C902A86}"/>
      </w:docPartPr>
      <w:docPartBody>
        <w:p w:rsidR="00C740B1" w:rsidRDefault="00887B42">
          <w:pPr>
            <w:pStyle w:val="EF767C5D9D4248A08CDF551284B6B16D"/>
          </w:pPr>
          <w:r>
            <w:rPr>
              <w:lang w:bidi="ru-RU"/>
            </w:rPr>
            <w:t>С уважением</w:t>
          </w:r>
        </w:p>
      </w:docPartBody>
    </w:docPart>
    <w:docPart>
      <w:docPartPr>
        <w:name w:val="99E1BEA334FB4ED1B8EFE70DEBADA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F3434-7061-46E4-A60A-3F0CDFA49F90}"/>
      </w:docPartPr>
      <w:docPartBody>
        <w:p w:rsidR="00C740B1" w:rsidRDefault="00887B42">
          <w:pPr>
            <w:pStyle w:val="99E1BEA334FB4ED1B8EFE70DEBADAA4F"/>
          </w:pPr>
          <w:r w:rsidRPr="00D35443">
            <w:rPr>
              <w:lang w:bidi="ru-RU"/>
            </w:rPr>
            <w:t>Ваше имя</w:t>
          </w:r>
        </w:p>
      </w:docPartBody>
    </w:docPart>
    <w:docPart>
      <w:docPartPr>
        <w:name w:val="6FFDF3C7F94645C4BCCE570A726E8F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3212FD-E389-4FBD-B2FC-7774235BD314}"/>
      </w:docPartPr>
      <w:docPartBody>
        <w:p w:rsidR="00C740B1" w:rsidRDefault="00887B42">
          <w:pPr>
            <w:pStyle w:val="6FFDF3C7F94645C4BCCE570A726E8FCD"/>
          </w:pPr>
          <w:r>
            <w:rPr>
              <w:lang w:bidi="ru-RU"/>
            </w:rPr>
            <w:t>Должность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87B42"/>
    <w:rsid w:val="00887B42"/>
    <w:rsid w:val="00C74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59EA10BADC47E794F7CB3A8E68BEA2">
    <w:name w:val="6759EA10BADC47E794F7CB3A8E68BEA2"/>
    <w:rsid w:val="00C740B1"/>
  </w:style>
  <w:style w:type="paragraph" w:customStyle="1" w:styleId="77C9B7CA80EA4D71B50CAB6F551134C2">
    <w:name w:val="77C9B7CA80EA4D71B50CAB6F551134C2"/>
    <w:rsid w:val="00C740B1"/>
  </w:style>
  <w:style w:type="paragraph" w:customStyle="1" w:styleId="D64387B1C6E641A7B4AC905ACAC452D3">
    <w:name w:val="D64387B1C6E641A7B4AC905ACAC452D3"/>
    <w:rsid w:val="00C740B1"/>
  </w:style>
  <w:style w:type="paragraph" w:customStyle="1" w:styleId="971A8261ECA9492EB7611FD0797A2836">
    <w:name w:val="971A8261ECA9492EB7611FD0797A2836"/>
    <w:rsid w:val="00C740B1"/>
  </w:style>
  <w:style w:type="paragraph" w:customStyle="1" w:styleId="181C1111D97B42DDAAD201BC0BA380E0">
    <w:name w:val="181C1111D97B42DDAAD201BC0BA380E0"/>
    <w:rsid w:val="00C740B1"/>
  </w:style>
  <w:style w:type="paragraph" w:customStyle="1" w:styleId="9911C8BC159A401FB37CEF016A3F379F">
    <w:name w:val="9911C8BC159A401FB37CEF016A3F379F"/>
    <w:rsid w:val="00C740B1"/>
  </w:style>
  <w:style w:type="paragraph" w:customStyle="1" w:styleId="D85FB6FDF9EE4D2D9FA669DF3025694C">
    <w:name w:val="D85FB6FDF9EE4D2D9FA669DF3025694C"/>
    <w:rsid w:val="00C740B1"/>
  </w:style>
  <w:style w:type="paragraph" w:customStyle="1" w:styleId="C576C27F8B3143068F8861802A4B1BCC">
    <w:name w:val="C576C27F8B3143068F8861802A4B1BCC"/>
    <w:rsid w:val="00C740B1"/>
  </w:style>
  <w:style w:type="paragraph" w:customStyle="1" w:styleId="03E2D762326B46EE8BCF99230C3BA3DB">
    <w:name w:val="03E2D762326B46EE8BCF99230C3BA3DB"/>
    <w:rsid w:val="00C740B1"/>
  </w:style>
  <w:style w:type="paragraph" w:customStyle="1" w:styleId="E3FC83634EAF47CCACC7293D6ACEEFE9">
    <w:name w:val="E3FC83634EAF47CCACC7293D6ACEEFE9"/>
    <w:rsid w:val="00C740B1"/>
  </w:style>
  <w:style w:type="paragraph" w:customStyle="1" w:styleId="1C6B3E0A01A74883A16307F737C391AE">
    <w:name w:val="1C6B3E0A01A74883A16307F737C391AE"/>
    <w:rsid w:val="00C740B1"/>
  </w:style>
  <w:style w:type="paragraph" w:customStyle="1" w:styleId="7397E21DC0AD40A4AC56A89D8F3D708A">
    <w:name w:val="7397E21DC0AD40A4AC56A89D8F3D708A"/>
    <w:rsid w:val="00C740B1"/>
  </w:style>
  <w:style w:type="paragraph" w:customStyle="1" w:styleId="C572DD06158D457BB317487A82E211B2">
    <w:name w:val="C572DD06158D457BB317487A82E211B2"/>
    <w:rsid w:val="00C740B1"/>
  </w:style>
  <w:style w:type="paragraph" w:customStyle="1" w:styleId="D99845FA01314C9FA84FE818FE114EDC">
    <w:name w:val="D99845FA01314C9FA84FE818FE114EDC"/>
    <w:rsid w:val="00C740B1"/>
  </w:style>
  <w:style w:type="paragraph" w:customStyle="1" w:styleId="3D67A7FBFCDA469E9B503615D8F7C8C7">
    <w:name w:val="3D67A7FBFCDA469E9B503615D8F7C8C7"/>
    <w:rsid w:val="00C740B1"/>
  </w:style>
  <w:style w:type="paragraph" w:customStyle="1" w:styleId="562FAB699F0E491DA010E6E428F5C85D">
    <w:name w:val="562FAB699F0E491DA010E6E428F5C85D"/>
    <w:rsid w:val="00C740B1"/>
  </w:style>
  <w:style w:type="paragraph" w:customStyle="1" w:styleId="0A715DACE607432F9D865D96782EFE8D">
    <w:name w:val="0A715DACE607432F9D865D96782EFE8D"/>
    <w:rsid w:val="00C740B1"/>
  </w:style>
  <w:style w:type="paragraph" w:customStyle="1" w:styleId="19498CABCCE8437DAE4B336BCC5B8E5C">
    <w:name w:val="19498CABCCE8437DAE4B336BCC5B8E5C"/>
    <w:rsid w:val="00C740B1"/>
  </w:style>
  <w:style w:type="paragraph" w:customStyle="1" w:styleId="D5325B40F0294F43BE4BF4AE7C1A9CAE">
    <w:name w:val="D5325B40F0294F43BE4BF4AE7C1A9CAE"/>
    <w:rsid w:val="00C740B1"/>
  </w:style>
  <w:style w:type="paragraph" w:customStyle="1" w:styleId="5DFF7C84601F47C8954D527D32162BAE">
    <w:name w:val="5DFF7C84601F47C8954D527D32162BAE"/>
    <w:rsid w:val="00C740B1"/>
  </w:style>
  <w:style w:type="paragraph" w:customStyle="1" w:styleId="061B2BF389624832B1B2CFB3FD59297E">
    <w:name w:val="061B2BF389624832B1B2CFB3FD59297E"/>
    <w:rsid w:val="00C740B1"/>
  </w:style>
  <w:style w:type="paragraph" w:customStyle="1" w:styleId="BD2B66F74AD841E6B026AEA25C393DEC">
    <w:name w:val="BD2B66F74AD841E6B026AEA25C393DEC"/>
    <w:rsid w:val="00C740B1"/>
  </w:style>
  <w:style w:type="paragraph" w:customStyle="1" w:styleId="AB881FD119AB46CDB88BE98C9C5D0F53">
    <w:name w:val="AB881FD119AB46CDB88BE98C9C5D0F53"/>
    <w:rsid w:val="00C740B1"/>
  </w:style>
  <w:style w:type="paragraph" w:customStyle="1" w:styleId="46A9A56F1C2C4E528276434D4A318363">
    <w:name w:val="46A9A56F1C2C4E528276434D4A318363"/>
    <w:rsid w:val="00C740B1"/>
  </w:style>
  <w:style w:type="paragraph" w:customStyle="1" w:styleId="86301E397EE34AA48C570F61D36BFDBB">
    <w:name w:val="86301E397EE34AA48C570F61D36BFDBB"/>
    <w:rsid w:val="00C740B1"/>
  </w:style>
  <w:style w:type="paragraph" w:customStyle="1" w:styleId="49D5D46E38794561A64C32F7B04344F9">
    <w:name w:val="49D5D46E38794561A64C32F7B04344F9"/>
    <w:rsid w:val="00C740B1"/>
  </w:style>
  <w:style w:type="paragraph" w:customStyle="1" w:styleId="084D07E542CF4723BBE512B2CC7E9668">
    <w:name w:val="084D07E542CF4723BBE512B2CC7E9668"/>
    <w:rsid w:val="00C740B1"/>
  </w:style>
  <w:style w:type="paragraph" w:customStyle="1" w:styleId="81CEC6A0DC24494CB40AACC6A51FA212">
    <w:name w:val="81CEC6A0DC24494CB40AACC6A51FA212"/>
    <w:rsid w:val="00C740B1"/>
  </w:style>
  <w:style w:type="paragraph" w:customStyle="1" w:styleId="99CB070286DC4EEDAED3BDC71495D653">
    <w:name w:val="99CB070286DC4EEDAED3BDC71495D653"/>
    <w:rsid w:val="00C740B1"/>
  </w:style>
  <w:style w:type="paragraph" w:customStyle="1" w:styleId="3DA7DE665C634A7E96ABA193A98E3E7E">
    <w:name w:val="3DA7DE665C634A7E96ABA193A98E3E7E"/>
    <w:rsid w:val="00C740B1"/>
  </w:style>
  <w:style w:type="paragraph" w:customStyle="1" w:styleId="BDAE2A45BA5A48E5A1E3295B7166B5A9">
    <w:name w:val="BDAE2A45BA5A48E5A1E3295B7166B5A9"/>
    <w:rsid w:val="00C740B1"/>
  </w:style>
  <w:style w:type="paragraph" w:customStyle="1" w:styleId="70408A60559145AAA198621DB5D1C24C">
    <w:name w:val="70408A60559145AAA198621DB5D1C24C"/>
    <w:rsid w:val="00C740B1"/>
  </w:style>
  <w:style w:type="paragraph" w:customStyle="1" w:styleId="DE58D39BB41F4236B5C29AC2E29691E2">
    <w:name w:val="DE58D39BB41F4236B5C29AC2E29691E2"/>
    <w:rsid w:val="00C740B1"/>
  </w:style>
  <w:style w:type="paragraph" w:customStyle="1" w:styleId="5A4402AF65CD4B3D99FA5F70FBFA0A9F">
    <w:name w:val="5A4402AF65CD4B3D99FA5F70FBFA0A9F"/>
    <w:rsid w:val="00C740B1"/>
  </w:style>
  <w:style w:type="paragraph" w:customStyle="1" w:styleId="EF767C5D9D4248A08CDF551284B6B16D">
    <w:name w:val="EF767C5D9D4248A08CDF551284B6B16D"/>
    <w:rsid w:val="00C740B1"/>
  </w:style>
  <w:style w:type="paragraph" w:customStyle="1" w:styleId="99E1BEA334FB4ED1B8EFE70DEBADAA4F">
    <w:name w:val="99E1BEA334FB4ED1B8EFE70DEBADAA4F"/>
    <w:rsid w:val="00C740B1"/>
  </w:style>
  <w:style w:type="paragraph" w:customStyle="1" w:styleId="6FFDF3C7F94645C4BCCE570A726E8FCD">
    <w:name w:val="6FFDF3C7F94645C4BCCE570A726E8FCD"/>
    <w:rsid w:val="00C740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Рекомендательное письмо для профессионального сотрудника</Template>
  <TotalTime>14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Владелец</cp:lastModifiedBy>
  <cp:revision>2</cp:revision>
  <cp:lastPrinted>2003-07-09T20:37:00Z</cp:lastPrinted>
  <dcterms:created xsi:type="dcterms:W3CDTF">2021-11-05T09:41:00Z</dcterms:created>
  <dcterms:modified xsi:type="dcterms:W3CDTF">2021-11-05T09:41:00Z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TC063695291033</vt:lpwstr>
  </property>
  <property fmtid="{D5CDD505-2E9C-101B-9397-08002B2CF9AE}" pid="3" name="ContentTypeId">
    <vt:lpwstr>0x010100AA3F7D94069FF64A86F7DFF56D60E3BE</vt:lpwstr>
  </property>
</Properties>
</file>